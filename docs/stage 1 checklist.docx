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3C236">
      <w:pPr>
        <w:spacing w:after="120"/>
        <w:jc w:val="center"/>
        <w:rPr>
          <w:rFonts w:ascii="Arial Nova" w:hAnsi="Arial Nova" w:cs="Segoe UI"/>
          <w:sz w:val="32"/>
          <w:u w:val="single"/>
        </w:rPr>
      </w:pPr>
      <w:bookmarkStart w:id="9" w:name="_GoBack"/>
      <w:bookmarkEnd w:id="9"/>
      <w:bookmarkStart w:id="0" w:name="_Toc144870916"/>
      <w:bookmarkStart w:id="1" w:name="_Toc76382030"/>
      <w:bookmarkStart w:id="2" w:name="_Toc74540339"/>
      <w:bookmarkStart w:id="3" w:name="_Toc230746983"/>
      <w:bookmarkStart w:id="4" w:name="_Toc258594148"/>
      <w:bookmarkStart w:id="5" w:name="_Toc74541030"/>
      <w:bookmarkStart w:id="6" w:name="_Toc258594147"/>
      <w:bookmarkStart w:id="7" w:name="_Toc144870918"/>
      <w:r>
        <w:rPr>
          <w:rFonts w:ascii="Arial Nova" w:hAnsi="Arial Nova" w:cs="Segoe UI"/>
          <w:sz w:val="32"/>
          <w:lang w:eastAsia="en-AU"/>
        </w:rPr>
        <w:drawing>
          <wp:inline distT="0" distB="0" distL="0" distR="0">
            <wp:extent cx="2317115" cy="2438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93" cy="24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 w:cs="Segoe UI"/>
          <w:sz w:val="32"/>
          <w:u w:val="single"/>
        </w:rPr>
        <w:t xml:space="preserve"> </w:t>
      </w:r>
    </w:p>
    <w:p w14:paraId="18FE5C06">
      <w:pPr>
        <w:jc w:val="center"/>
        <w:rPr>
          <w:rFonts w:ascii="Arial Nova" w:hAnsi="Arial Nova" w:cs="Segoe UI"/>
          <w:b/>
          <w:sz w:val="32"/>
          <w:u w:val="single"/>
        </w:rPr>
      </w:pPr>
    </w:p>
    <w:p w14:paraId="711D13D0">
      <w:pPr>
        <w:rPr>
          <w:rFonts w:ascii="Arial Nova" w:hAnsi="Arial Nova" w:cs="Segoe UI"/>
          <w:b/>
          <w:sz w:val="32"/>
        </w:rPr>
      </w:pPr>
    </w:p>
    <w:p w14:paraId="038E1744">
      <w:pPr>
        <w:rPr>
          <w:rFonts w:ascii="Arial Nova" w:hAnsi="Arial Nova" w:cs="Segoe UI"/>
          <w:b/>
          <w:sz w:val="32"/>
        </w:rPr>
      </w:pPr>
    </w:p>
    <w:p w14:paraId="7D1F3330">
      <w:pPr>
        <w:rPr>
          <w:rFonts w:ascii="Arial Nova" w:hAnsi="Arial Nova" w:cs="Segoe UI"/>
          <w:b/>
          <w:sz w:val="32"/>
        </w:rPr>
      </w:pPr>
    </w:p>
    <w:p w14:paraId="30FBAE14">
      <w:pPr>
        <w:jc w:val="center"/>
        <w:rPr>
          <w:rFonts w:ascii="Arial Nova" w:hAnsi="Arial Nova" w:cs="Segoe UI"/>
          <w:b/>
          <w:color w:val="002060"/>
          <w:sz w:val="52"/>
        </w:rPr>
      </w:pPr>
    </w:p>
    <w:p w14:paraId="4251EFA3">
      <w:pPr>
        <w:jc w:val="center"/>
        <w:rPr>
          <w:rFonts w:ascii="Arial Nova" w:hAnsi="Arial Nova" w:cs="Segoe UI"/>
          <w:b/>
          <w:sz w:val="40"/>
        </w:rPr>
      </w:pPr>
    </w:p>
    <w:p w14:paraId="5C6306CC">
      <w:pPr>
        <w:jc w:val="center"/>
        <w:rPr>
          <w:rFonts w:ascii="Arial Nova" w:hAnsi="Arial Nova" w:cs="Segoe UI"/>
          <w:b/>
          <w:sz w:val="40"/>
        </w:rPr>
      </w:pPr>
      <w:r>
        <w:rPr>
          <w:rFonts w:ascii="Arial Nova" w:hAnsi="Arial Nova" w:cs="Segoe UI"/>
          <w:b/>
          <w:sz w:val="40"/>
        </w:rPr>
        <w:t>Stage 1 - Checklist</w:t>
      </w:r>
    </w:p>
    <w:p w14:paraId="5E089DFE">
      <w:pPr>
        <w:tabs>
          <w:tab w:val="right" w:pos="8364"/>
        </w:tabs>
        <w:rPr>
          <w:rFonts w:ascii="Arial Nova" w:hAnsi="Arial Nova" w:cs="Segoe UI"/>
          <w:b/>
          <w:sz w:val="28"/>
        </w:rPr>
      </w:pPr>
    </w:p>
    <w:p w14:paraId="0BA209F8">
      <w:pPr>
        <w:tabs>
          <w:tab w:val="right" w:pos="8364"/>
        </w:tabs>
        <w:rPr>
          <w:rFonts w:ascii="Arial Nova" w:hAnsi="Arial Nova" w:cs="Segoe UI"/>
          <w:b/>
          <w:sz w:val="28"/>
        </w:rPr>
      </w:pPr>
    </w:p>
    <w:p w14:paraId="626529C3">
      <w:pPr>
        <w:tabs>
          <w:tab w:val="right" w:pos="8364"/>
        </w:tabs>
        <w:rPr>
          <w:rFonts w:ascii="Arial Nova" w:hAnsi="Arial Nova" w:cs="Segoe UI"/>
          <w:b/>
          <w:sz w:val="28"/>
        </w:rPr>
      </w:pPr>
    </w:p>
    <w:p w14:paraId="5E00004B">
      <w:pPr>
        <w:tabs>
          <w:tab w:val="right" w:pos="8364"/>
        </w:tabs>
        <w:rPr>
          <w:rFonts w:ascii="Arial Nova" w:hAnsi="Arial Nova" w:cs="Segoe UI"/>
          <w:b/>
          <w:sz w:val="28"/>
        </w:rPr>
      </w:pPr>
    </w:p>
    <w:p w14:paraId="41183103">
      <w:pPr>
        <w:pStyle w:val="10"/>
        <w:ind w:left="0"/>
        <w:jc w:val="center"/>
        <w:rPr>
          <w:rFonts w:ascii="Arial Nova" w:hAnsi="Arial Nova" w:cs="Segoe UI"/>
          <w:color w:val="000000"/>
          <w:sz w:val="20"/>
          <w:szCs w:val="20"/>
          <w:u w:val="none"/>
        </w:rPr>
      </w:pPr>
      <w:r>
        <w:rPr>
          <w:rFonts w:ascii="Arial Nova" w:hAnsi="Arial Nova" w:cs="Segoe UI"/>
          <w:color w:val="FF0000"/>
          <w:sz w:val="32"/>
          <w:u w:val="none"/>
        </w:rPr>
        <w:drawing>
          <wp:inline distT="0" distB="0" distL="0" distR="0">
            <wp:extent cx="1055370" cy="143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644" cy="14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 w:cs="Segoe UI"/>
          <w:color w:val="002060"/>
          <w:sz w:val="52"/>
          <w:u w:val="none"/>
        </w:rPr>
        <w:t xml:space="preserve">    </w:t>
      </w:r>
      <w:r>
        <w:rPr>
          <w:rFonts w:ascii="Arial Nova" w:hAnsi="Arial Nova" w:cs="Segoe UI"/>
          <w:color w:val="FF0000"/>
          <w:sz w:val="32"/>
          <w:u w:val="none"/>
        </w:rPr>
        <w:drawing>
          <wp:inline distT="0" distB="0" distL="0" distR="0">
            <wp:extent cx="1056005" cy="143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145" cy="14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 w:cs="Segoe UI"/>
          <w:color w:val="002060"/>
          <w:sz w:val="52"/>
          <w:u w:val="none"/>
        </w:rPr>
        <w:t xml:space="preserve">    </w:t>
      </w:r>
      <w:r>
        <w:rPr>
          <w:rFonts w:ascii="Arial Nova" w:hAnsi="Arial Nova" w:cs="Segoe UI"/>
          <w:color w:val="FF0000"/>
          <w:sz w:val="32"/>
          <w:u w:val="none"/>
        </w:rPr>
        <w:drawing>
          <wp:inline distT="0" distB="0" distL="0" distR="0">
            <wp:extent cx="1053465" cy="1431925"/>
            <wp:effectExtent l="0" t="0" r="0" b="0"/>
            <wp:docPr id="477367611" name="Picture 477367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7611" name="Picture 4773676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512" cy="14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 w:cs="Segoe UI"/>
          <w:color w:val="002060"/>
          <w:sz w:val="52"/>
          <w:u w:val="none"/>
        </w:rPr>
        <w:t xml:space="preserve">   </w:t>
      </w:r>
    </w:p>
    <w:p w14:paraId="581D0BEB">
      <w:pPr>
        <w:tabs>
          <w:tab w:val="right" w:pos="8364"/>
        </w:tabs>
        <w:rPr>
          <w:rFonts w:ascii="Arial Nova" w:hAnsi="Arial Nova" w:cs="Segoe UI"/>
          <w:b/>
          <w:sz w:val="28"/>
        </w:rPr>
      </w:pPr>
    </w:p>
    <w:p w14:paraId="6D5F0950">
      <w:pPr>
        <w:tabs>
          <w:tab w:val="left" w:pos="2552"/>
          <w:tab w:val="right" w:pos="8364"/>
        </w:tabs>
        <w:ind w:left="284"/>
        <w:rPr>
          <w:rFonts w:ascii="Arial Nova" w:hAnsi="Arial Nova" w:cs="Segoe UI"/>
          <w:b/>
          <w:sz w:val="28"/>
        </w:rPr>
      </w:pPr>
    </w:p>
    <w:p w14:paraId="71F5452F">
      <w:pPr>
        <w:tabs>
          <w:tab w:val="left" w:pos="2552"/>
          <w:tab w:val="right" w:pos="8364"/>
        </w:tabs>
        <w:ind w:left="284"/>
        <w:rPr>
          <w:rFonts w:ascii="Arial Nova" w:hAnsi="Arial Nova" w:cs="Segoe UI"/>
          <w:b/>
          <w:sz w:val="28"/>
        </w:rPr>
      </w:pPr>
    </w:p>
    <w:p w14:paraId="696C177B">
      <w:pPr>
        <w:tabs>
          <w:tab w:val="left" w:pos="2552"/>
          <w:tab w:val="right" w:pos="8364"/>
        </w:tabs>
        <w:ind w:left="284"/>
        <w:rPr>
          <w:rFonts w:ascii="Arial Nova" w:hAnsi="Arial Nova" w:cs="Segoe UI"/>
          <w:b/>
          <w:sz w:val="28"/>
        </w:rPr>
      </w:pPr>
      <w:r>
        <w:rPr>
          <w:rFonts w:ascii="Arial Nova" w:hAnsi="Arial Nova" w:cs="Segoe UI"/>
          <w:b/>
          <w:sz w:val="28"/>
        </w:rPr>
        <w:t>Company name:</w:t>
      </w:r>
      <w:r>
        <w:rPr>
          <w:rFonts w:ascii="Arial Nova" w:hAnsi="Arial Nova" w:cs="Segoe UI"/>
          <w:b/>
          <w:sz w:val="28"/>
        </w:rPr>
        <w:tab/>
      </w:r>
      <w:r>
        <w:rPr>
          <w:rFonts w:ascii="Arial Nova" w:hAnsi="Arial Nova" w:cs="Segoe UI"/>
          <w:b/>
          <w:sz w:val="28"/>
        </w:rPr>
        <w:t>xxx</w:t>
      </w:r>
    </w:p>
    <w:p w14:paraId="72CDA9D0">
      <w:pPr>
        <w:tabs>
          <w:tab w:val="left" w:pos="2552"/>
          <w:tab w:val="right" w:pos="8364"/>
        </w:tabs>
        <w:ind w:left="284"/>
        <w:rPr>
          <w:rFonts w:ascii="Arial Nova" w:hAnsi="Arial Nova" w:cs="Segoe UI"/>
          <w:szCs w:val="22"/>
          <w:u w:val="single"/>
        </w:rPr>
      </w:pPr>
      <w:r>
        <w:rPr>
          <w:rFonts w:ascii="Arial Nova" w:hAnsi="Arial Nova" w:cs="Segoe UI"/>
          <w:b/>
          <w:szCs w:val="22"/>
        </w:rPr>
        <w:t>Completion Date:</w:t>
      </w:r>
      <w:r>
        <w:rPr>
          <w:rFonts w:ascii="Arial Nova" w:hAnsi="Arial Nova" w:cs="Segoe UI"/>
          <w:szCs w:val="22"/>
        </w:rPr>
        <w:t xml:space="preserve">  </w:t>
      </w:r>
      <w:r>
        <w:rPr>
          <w:rFonts w:ascii="Arial Nova" w:hAnsi="Arial Nova" w:cs="Segoe UI"/>
          <w:szCs w:val="22"/>
        </w:rPr>
        <w:tab/>
      </w:r>
      <w:r>
        <w:rPr>
          <w:rFonts w:ascii="Arial Nova" w:hAnsi="Arial Nova" w:cs="Segoe UI"/>
          <w:szCs w:val="22"/>
        </w:rPr>
        <w:t>xx-xx-2025</w:t>
      </w:r>
    </w:p>
    <w:p w14:paraId="56F8927D">
      <w:pPr>
        <w:pStyle w:val="3"/>
        <w:ind w:left="3"/>
        <w:rPr>
          <w:rFonts w:ascii="Arial Nova" w:hAnsi="Arial Nova" w:cs="Segoe UI"/>
          <w:color w:val="0000FF"/>
          <w:sz w:val="20"/>
          <w:szCs w:val="20"/>
        </w:rPr>
      </w:pPr>
    </w:p>
    <w:p w14:paraId="19189E0E">
      <w:pPr>
        <w:spacing w:after="120"/>
        <w:jc w:val="center"/>
        <w:rPr>
          <w:rFonts w:ascii="Arial Nova" w:hAnsi="Arial Nova" w:cs="Segoe UI"/>
          <w:sz w:val="12"/>
        </w:rPr>
      </w:pPr>
    </w:p>
    <w:p w14:paraId="60742DFD">
      <w:pPr>
        <w:spacing w:after="120"/>
        <w:jc w:val="center"/>
        <w:rPr>
          <w:rFonts w:ascii="Arial Nova" w:hAnsi="Arial Nova" w:cs="Segoe UI"/>
          <w:sz w:val="12"/>
        </w:rPr>
      </w:pPr>
    </w:p>
    <w:p w14:paraId="641537DF">
      <w:pPr>
        <w:spacing w:after="120"/>
        <w:jc w:val="center"/>
        <w:rPr>
          <w:rFonts w:ascii="Arial Nova" w:hAnsi="Arial Nova" w:cs="Segoe UI"/>
          <w:sz w:val="12"/>
        </w:rPr>
      </w:pPr>
    </w:p>
    <w:p w14:paraId="1D0D549C">
      <w:pPr>
        <w:spacing w:after="120"/>
        <w:jc w:val="center"/>
        <w:rPr>
          <w:rFonts w:ascii="Arial Nova" w:hAnsi="Arial Nova" w:cs="Segoe UI"/>
          <w:sz w:val="12"/>
        </w:rPr>
      </w:pPr>
    </w:p>
    <w:p w14:paraId="23739C0C">
      <w:pPr>
        <w:spacing w:after="240"/>
        <w:rPr>
          <w:rFonts w:ascii="Arial Nova" w:hAnsi="Arial Nova" w:cs="Segoe UI"/>
          <w:color w:val="000000"/>
          <w:sz w:val="18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276" w:right="1729" w:bottom="993" w:left="1797" w:header="720" w:footer="402" w:gutter="0"/>
          <w:cols w:space="708" w:num="1"/>
          <w:titlePg/>
          <w:docGrid w:linePitch="360" w:charSpace="0"/>
        </w:sectPr>
      </w:pPr>
    </w:p>
    <w:tbl>
      <w:tblPr>
        <w:tblStyle w:val="12"/>
        <w:tblW w:w="978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  <w:gridCol w:w="1559"/>
      </w:tblGrid>
      <w:tr w14:paraId="311F2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>
              <w:top w:w="57" w:type="dxa"/>
              <w:bottom w:w="57" w:type="dxa"/>
            </w:tcMar>
          </w:tcPr>
          <w:p w14:paraId="253634C1">
            <w:pPr>
              <w:pStyle w:val="61"/>
              <w:spacing w:line="240" w:lineRule="auto"/>
              <w:rPr>
                <w:rFonts w:ascii="Arial Nova" w:hAnsi="Arial Nova"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ova" w:hAnsi="Arial Nova"/>
                <w:b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  <w:t>Element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14:paraId="2B929307">
            <w:pPr>
              <w:pStyle w:val="61"/>
              <w:spacing w:line="240" w:lineRule="auto"/>
              <w:rPr>
                <w:rFonts w:ascii="Arial Nova" w:hAnsi="Arial Nova"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ova" w:hAnsi="Arial Nova"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  <w:t>Please select</w:t>
            </w:r>
          </w:p>
        </w:tc>
      </w:tr>
      <w:tr w14:paraId="57B54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14568EE9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4.3 Scope of the Management System</w:t>
            </w:r>
          </w:p>
        </w:tc>
      </w:tr>
      <w:tr w14:paraId="34323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1B0CBFD">
            <w:pPr>
              <w:pStyle w:val="61"/>
              <w:spacing w:line="240" w:lineRule="auto"/>
              <w:rPr>
                <w:rFonts w:ascii="Arial Nova" w:hAnsi="Arial Nova"/>
                <w:bCs/>
                <w:szCs w:val="20"/>
              </w:rPr>
            </w:pPr>
            <w:bookmarkStart w:id="8" w:name="_Toc79682001"/>
            <w:r>
              <w:rPr>
                <w:rFonts w:ascii="Arial Nova" w:hAnsi="Arial Nova"/>
                <w:bCs/>
                <w:szCs w:val="20"/>
              </w:rPr>
              <w:t>Have you determined the Scope of your Management System and retained this as Documented Information?</w:t>
            </w:r>
          </w:p>
        </w:tc>
        <w:sdt>
          <w:sdtPr>
            <w:rPr>
              <w:rFonts w:ascii="Arial Nova" w:hAnsi="Arial Nova"/>
              <w:szCs w:val="20"/>
            </w:rPr>
            <w:id w:val="1767509369"/>
            <w:lock w:val="sdtLocked"/>
            <w:placeholder>
              <w:docPart w:val="5B0658C155954F7EA3B587F15B3D0AEE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568E8286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1776D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4ADB7F5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Please upload a copy to folder 1. In “Shared Folder”</w:t>
            </w:r>
          </w:p>
        </w:tc>
      </w:tr>
      <w:tr w14:paraId="6C9D3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4565C757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5.2 Policy</w:t>
            </w:r>
          </w:p>
        </w:tc>
      </w:tr>
      <w:tr w14:paraId="07AC0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67B8C88">
            <w:pPr>
              <w:pStyle w:val="61"/>
              <w:spacing w:line="240" w:lineRule="auto"/>
              <w:rPr>
                <w:rFonts w:ascii="Arial Nova" w:hAnsi="Arial Nova"/>
                <w:bCs/>
                <w:color w:val="00B0F0"/>
                <w:szCs w:val="20"/>
              </w:rPr>
            </w:pPr>
            <w:r>
              <w:rPr>
                <w:rFonts w:ascii="Arial Nova" w:hAnsi="Arial Nova"/>
                <w:bCs/>
                <w:color w:val="00B0F0"/>
                <w:szCs w:val="20"/>
              </w:rPr>
              <w:t>5.2 Have you established a Quality Policy?</w:t>
            </w:r>
          </w:p>
        </w:tc>
        <w:sdt>
          <w:sdtPr>
            <w:rPr>
              <w:rFonts w:ascii="Arial Nova" w:hAnsi="Arial Nova"/>
              <w:szCs w:val="20"/>
            </w:rPr>
            <w:id w:val="397322586"/>
            <w:placeholder>
              <w:docPart w:val="D89A7F98E1784CB1B8E6662FE867BD46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2CCB208A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0DC4F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E8F9AC7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F0"/>
                <w:szCs w:val="20"/>
              </w:rPr>
            </w:pPr>
            <w:r>
              <w:rPr>
                <w:rFonts w:ascii="Arial Nova" w:hAnsi="Arial Nova"/>
                <w:bCs/>
                <w:color w:val="00B0F0"/>
                <w:szCs w:val="20"/>
              </w:rPr>
              <w:t>Is this Policy retained as Documented Information?</w:t>
            </w:r>
            <w:r>
              <w:rPr>
                <w:rFonts w:ascii="Arial Nova" w:hAnsi="Arial Nova"/>
                <w:szCs w:val="20"/>
              </w:rPr>
              <w:t xml:space="preserve"> </w:t>
            </w:r>
          </w:p>
        </w:tc>
        <w:sdt>
          <w:sdtPr>
            <w:rPr>
              <w:rFonts w:ascii="Arial Nova" w:hAnsi="Arial Nova"/>
              <w:szCs w:val="20"/>
            </w:rPr>
            <w:id w:val="693194548"/>
            <w:placeholder>
              <w:docPart w:val="DD7ECE45A4FA45D1B16C7DD048388F9C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631C0FA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74539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57CD26BA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Cs/>
                <w:color w:val="00B0F0"/>
                <w:szCs w:val="20"/>
              </w:rPr>
              <w:t>Please upload a copy to folder 2. In “Shared Folder”</w:t>
            </w:r>
          </w:p>
        </w:tc>
      </w:tr>
      <w:tr w14:paraId="778221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4DD490A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F0"/>
                <w:szCs w:val="20"/>
              </w:rPr>
            </w:pPr>
            <w:r>
              <w:rPr>
                <w:rFonts w:ascii="Arial Nova" w:hAnsi="Arial Nova"/>
                <w:bCs/>
                <w:color w:val="00B0F0"/>
                <w:szCs w:val="20"/>
              </w:rPr>
              <w:t>Does the Quality Policy provide a framework for setting objectives?</w:t>
            </w:r>
            <w:r>
              <w:rPr>
                <w:rFonts w:ascii="Arial Nova" w:hAnsi="Arial Nova"/>
                <w:szCs w:val="20"/>
              </w:rPr>
              <w:t xml:space="preserve"> </w:t>
            </w:r>
          </w:p>
        </w:tc>
        <w:sdt>
          <w:sdtPr>
            <w:rPr>
              <w:rFonts w:ascii="Arial Nova" w:hAnsi="Arial Nova"/>
              <w:szCs w:val="20"/>
            </w:rPr>
            <w:id w:val="633685244"/>
            <w:placeholder>
              <w:docPart w:val="547293038AA94B87B8FFF8E9409ED473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7847D9F9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7000D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5647BD96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F0"/>
                <w:szCs w:val="20"/>
              </w:rPr>
            </w:pPr>
            <w:r>
              <w:rPr>
                <w:rFonts w:ascii="Arial Nova" w:hAnsi="Arial Nova"/>
                <w:bCs/>
                <w:color w:val="00B0F0"/>
                <w:szCs w:val="20"/>
              </w:rPr>
              <w:t>Does the Quality Policy include a commitment to satisfy applicable requirements?</w:t>
            </w:r>
          </w:p>
        </w:tc>
        <w:sdt>
          <w:sdtPr>
            <w:rPr>
              <w:rFonts w:ascii="Arial Nova" w:hAnsi="Arial Nova"/>
              <w:szCs w:val="20"/>
            </w:rPr>
            <w:id w:val="329567251"/>
            <w:placeholder>
              <w:docPart w:val="D2F013D777684EE4895C714B763834B0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9410F9E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02C07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B6B22EE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F0"/>
                <w:szCs w:val="20"/>
              </w:rPr>
            </w:pPr>
            <w:r>
              <w:rPr>
                <w:rFonts w:ascii="Arial Nova" w:hAnsi="Arial Nova"/>
                <w:bCs/>
                <w:color w:val="00B0F0"/>
                <w:szCs w:val="20"/>
              </w:rPr>
              <w:t>Does the Quality Policy include a commitment to continual improvement of the QMS?</w:t>
            </w:r>
          </w:p>
        </w:tc>
        <w:sdt>
          <w:sdtPr>
            <w:rPr>
              <w:rFonts w:ascii="Arial Nova" w:hAnsi="Arial Nova"/>
              <w:szCs w:val="20"/>
            </w:rPr>
            <w:id w:val="-455404877"/>
            <w:placeholder>
              <w:docPart w:val="03B85AD2119A494AB25C76C463990318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082807D0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56D04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2D17F7A1">
            <w:pPr>
              <w:pStyle w:val="61"/>
              <w:spacing w:line="240" w:lineRule="auto"/>
              <w:ind w:left="22"/>
              <w:rPr>
                <w:rFonts w:ascii="Arial Nova" w:hAnsi="Arial Nova"/>
                <w:bCs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5.2 Have you established an Environmental Policy?</w:t>
            </w:r>
            <w:r>
              <w:rPr>
                <w:rFonts w:ascii="Arial Nova" w:hAnsi="Arial Nova"/>
                <w:szCs w:val="20"/>
              </w:rPr>
              <w:t xml:space="preserve"> </w:t>
            </w:r>
          </w:p>
        </w:tc>
        <w:sdt>
          <w:sdtPr>
            <w:rPr>
              <w:rFonts w:ascii="Arial Nova" w:hAnsi="Arial Nova"/>
              <w:szCs w:val="20"/>
            </w:rPr>
            <w:id w:val="-341090743"/>
            <w:placeholder>
              <w:docPart w:val="0FD2F88AF97C40339EDA1146EDCC84E9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0B83B555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2DD45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E3B6821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Is this Policy retained as Documented Information?</w:t>
            </w:r>
          </w:p>
        </w:tc>
        <w:sdt>
          <w:sdtPr>
            <w:rPr>
              <w:rFonts w:ascii="Arial Nova" w:hAnsi="Arial Nova"/>
              <w:szCs w:val="20"/>
            </w:rPr>
            <w:id w:val="1620414901"/>
            <w:placeholder>
              <w:docPart w:val="C79EF8ECCEC34334A05D6A8DDB87536B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81662AD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464A3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56ECA0D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Please upload a copy to folder 2. In “Shared Folder”</w:t>
            </w:r>
          </w:p>
        </w:tc>
      </w:tr>
      <w:tr w14:paraId="361B5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289568B7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Does the Environmental Policy provide a framework for setting objectives?</w:t>
            </w:r>
          </w:p>
        </w:tc>
        <w:sdt>
          <w:sdtPr>
            <w:rPr>
              <w:rFonts w:ascii="Arial Nova" w:hAnsi="Arial Nova"/>
              <w:szCs w:val="20"/>
            </w:rPr>
            <w:id w:val="838652982"/>
            <w:placeholder>
              <w:docPart w:val="9055E115EEE3424FB0B93A9F682E368A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06DF0DA6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62CA6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513D9C3D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Does the Environmental Policy include a commitment to the protection of the environment, incl. prevention of pollution?</w:t>
            </w:r>
          </w:p>
        </w:tc>
        <w:sdt>
          <w:sdtPr>
            <w:rPr>
              <w:rFonts w:ascii="Arial Nova" w:hAnsi="Arial Nova"/>
              <w:szCs w:val="20"/>
            </w:rPr>
            <w:id w:val="897167019"/>
            <w:placeholder>
              <w:docPart w:val="BC75094BC2F44A21B5A74A6B328D5593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439FC160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671A9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A8414C4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Does the Environmental Policy include a commitment to fulfil relevant compliance obligations?</w:t>
            </w:r>
          </w:p>
        </w:tc>
        <w:sdt>
          <w:sdtPr>
            <w:rPr>
              <w:rFonts w:ascii="Arial Nova" w:hAnsi="Arial Nova"/>
              <w:szCs w:val="20"/>
            </w:rPr>
            <w:id w:val="1775134086"/>
            <w:placeholder>
              <w:docPart w:val="E4C2927BA8904F8D812759E8766E70E5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081D4CDE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2699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1A5E1D1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Does the Environmental Policy include a commitment to continual improvement of the EMS to enhance environmental performance?</w:t>
            </w:r>
          </w:p>
        </w:tc>
        <w:sdt>
          <w:sdtPr>
            <w:rPr>
              <w:rFonts w:ascii="Arial Nova" w:hAnsi="Arial Nova"/>
              <w:szCs w:val="20"/>
            </w:rPr>
            <w:id w:val="-2131851433"/>
            <w:placeholder>
              <w:docPart w:val="1CAF1A1568F94529901CA4A112A6D639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53D4D26F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4627C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781CCACF">
            <w:pPr>
              <w:pStyle w:val="61"/>
              <w:spacing w:line="240" w:lineRule="auto"/>
              <w:ind w:left="22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5.2 Have you established a Safety (OHS/WHS) Policy?</w:t>
            </w:r>
          </w:p>
        </w:tc>
        <w:sdt>
          <w:sdtPr>
            <w:rPr>
              <w:rFonts w:ascii="Arial Nova" w:hAnsi="Arial Nova"/>
              <w:szCs w:val="20"/>
            </w:rPr>
            <w:id w:val="-1263452200"/>
            <w:placeholder>
              <w:docPart w:val="4C0B9696459F4128A17D84A579F7DBCB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039D5739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1C66C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7F344F3B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Is this Policy retained as Documented Information?</w:t>
            </w:r>
          </w:p>
        </w:tc>
        <w:sdt>
          <w:sdtPr>
            <w:rPr>
              <w:rFonts w:ascii="Arial Nova" w:hAnsi="Arial Nova"/>
              <w:szCs w:val="20"/>
            </w:rPr>
            <w:id w:val="-550459963"/>
            <w:placeholder>
              <w:docPart w:val="C0DFE1A1F03846EAB5485BDDE6445A11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4D076B5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13E35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2D6196CF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Please upload a copy to folder 2. In “Shared Folder”</w:t>
            </w:r>
          </w:p>
        </w:tc>
      </w:tr>
      <w:tr w14:paraId="745A9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14699AD3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Does the Safety Policy provide a framework for setting objectives?</w:t>
            </w:r>
          </w:p>
        </w:tc>
        <w:sdt>
          <w:sdtPr>
            <w:rPr>
              <w:rFonts w:ascii="Arial Nova" w:hAnsi="Arial Nova"/>
              <w:szCs w:val="20"/>
            </w:rPr>
            <w:id w:val="-612816925"/>
            <w:placeholder>
              <w:docPart w:val="D55FDEA424BB431195C642B7A9E7ECA5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3265542A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3A811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531EEC63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Does the Safety Policy include a commitment to fulfil legal and other requirements?</w:t>
            </w:r>
          </w:p>
        </w:tc>
        <w:sdt>
          <w:sdtPr>
            <w:rPr>
              <w:rFonts w:ascii="Arial Nova" w:hAnsi="Arial Nova"/>
              <w:szCs w:val="20"/>
            </w:rPr>
            <w:id w:val="-946766237"/>
            <w:placeholder>
              <w:docPart w:val="556A3FEFB94C485DAC2964ACA320B71C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645F63B6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5B805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6549B6E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Does the Safety Policy include a commitment to eliminate hazards and reduce risks?</w:t>
            </w:r>
          </w:p>
        </w:tc>
        <w:sdt>
          <w:sdtPr>
            <w:rPr>
              <w:rFonts w:ascii="Arial Nova" w:hAnsi="Arial Nova"/>
              <w:szCs w:val="20"/>
            </w:rPr>
            <w:id w:val="1407106840"/>
            <w:placeholder>
              <w:docPart w:val="6661BB50274E43BD9F0408021FB14334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76DB70B9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30B20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5BDD0E5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Does the Safety Policy include a commitment to continual improvement of the OHS Management system?</w:t>
            </w:r>
          </w:p>
        </w:tc>
        <w:sdt>
          <w:sdtPr>
            <w:rPr>
              <w:rFonts w:ascii="Arial Nova" w:hAnsi="Arial Nova"/>
              <w:szCs w:val="20"/>
            </w:rPr>
            <w:id w:val="362324463"/>
            <w:placeholder>
              <w:docPart w:val="A72F02154E0843AF8A1BA0A705B72263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3E03BE8D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1E27C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39BCBF04">
            <w:pPr>
              <w:pStyle w:val="61"/>
              <w:numPr>
                <w:ilvl w:val="0"/>
                <w:numId w:val="2"/>
              </w:numPr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Does the Safety Policy include a commitment to consultation and participation of workers?</w:t>
            </w:r>
          </w:p>
        </w:tc>
        <w:sdt>
          <w:sdtPr>
            <w:rPr>
              <w:rFonts w:ascii="Arial Nova" w:hAnsi="Arial Nova"/>
              <w:szCs w:val="20"/>
            </w:rPr>
            <w:id w:val="151572330"/>
            <w:placeholder>
              <w:docPart w:val="D6593F10974847498F1BD77EC0308FE1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8F8DC4A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661E1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76604403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6.1.1 Risks &amp; Opportunities</w:t>
            </w:r>
          </w:p>
        </w:tc>
      </w:tr>
      <w:tr w14:paraId="74046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2AD6BC73">
            <w:pPr>
              <w:pStyle w:val="61"/>
              <w:spacing w:before="0" w:after="0"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 xml:space="preserve">Have you identified the Risks &amp; Opportunities </w:t>
            </w:r>
            <w:r>
              <w:rPr>
                <w:rFonts w:ascii="Arial Nova" w:hAnsi="Arial Nova"/>
                <w:bCs/>
                <w:szCs w:val="20"/>
              </w:rPr>
              <w:t>that could affect the Management System’s ability to:</w:t>
            </w:r>
          </w:p>
          <w:p w14:paraId="0B0854F5">
            <w:pPr>
              <w:pStyle w:val="61"/>
              <w:numPr>
                <w:ilvl w:val="0"/>
                <w:numId w:val="2"/>
              </w:numPr>
              <w:spacing w:before="0" w:after="0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achieve its intended outcomes,</w:t>
            </w:r>
          </w:p>
          <w:p w14:paraId="59AFF1ED">
            <w:pPr>
              <w:pStyle w:val="61"/>
              <w:numPr>
                <w:ilvl w:val="0"/>
                <w:numId w:val="2"/>
              </w:numPr>
              <w:spacing w:before="0" w:after="0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 xml:space="preserve">prevent, or reduce, undesired effects, and </w:t>
            </w:r>
          </w:p>
          <w:p w14:paraId="4DE0F068">
            <w:pPr>
              <w:pStyle w:val="61"/>
              <w:numPr>
                <w:ilvl w:val="0"/>
                <w:numId w:val="2"/>
              </w:numPr>
              <w:spacing w:before="0" w:after="0"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achieve continual improvement.</w:t>
            </w:r>
          </w:p>
        </w:tc>
        <w:sdt>
          <w:sdtPr>
            <w:rPr>
              <w:rFonts w:ascii="Arial Nova" w:hAnsi="Arial Nova"/>
              <w:szCs w:val="20"/>
            </w:rPr>
            <w:id w:val="-393126311"/>
            <w:placeholder>
              <w:docPart w:val="2AE3C3DA895E4DBA8EFA53E9FF65C09F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4973A16B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6769A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7B03116">
            <w:pPr>
              <w:pStyle w:val="61"/>
              <w:spacing w:line="240" w:lineRule="auto"/>
              <w:rPr>
                <w:rFonts w:ascii="Arial Nova" w:hAnsi="Arial Nova"/>
                <w:bCs/>
                <w:szCs w:val="20"/>
                <w:highlight w:val="yellow"/>
              </w:rPr>
            </w:pPr>
            <w:r>
              <w:rPr>
                <w:rFonts w:ascii="Arial Nova" w:hAnsi="Arial Nova"/>
                <w:bCs/>
                <w:szCs w:val="20"/>
              </w:rPr>
              <w:t>Have you retained Documented Information on identified Risks and Opportunities?</w:t>
            </w:r>
          </w:p>
        </w:tc>
        <w:sdt>
          <w:sdtPr>
            <w:rPr>
              <w:rFonts w:ascii="Arial Nova" w:hAnsi="Arial Nova"/>
              <w:szCs w:val="20"/>
            </w:rPr>
            <w:id w:val="2124802778"/>
            <w:placeholder>
              <w:docPart w:val="834C67EDEC9E46DB9631E3246A7695A6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6D5816A5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78A82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5B8E2ED9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Please upload a copy of the relevant evidence/ records to folder (3.) In “Shared Folder”</w:t>
            </w:r>
          </w:p>
        </w:tc>
      </w:tr>
      <w:tr w14:paraId="7ED31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654763F8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color w:val="00B050"/>
                <w:szCs w:val="20"/>
              </w:rPr>
              <w:t>6.1.2 Environmental Aspects</w:t>
            </w:r>
          </w:p>
        </w:tc>
      </w:tr>
      <w:tr w14:paraId="1F0C9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42178C0">
            <w:pPr>
              <w:pStyle w:val="61"/>
              <w:spacing w:line="240" w:lineRule="auto"/>
              <w:rPr>
                <w:rFonts w:ascii="Arial Nova" w:hAnsi="Arial Nova" w:cs="Segoe UI"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Have you</w:t>
            </w:r>
            <w:r>
              <w:rPr>
                <w:rFonts w:ascii="Arial Nova" w:hAnsi="Arial Nova" w:cs="Segoe UI"/>
                <w:color w:val="00B050"/>
                <w:szCs w:val="20"/>
              </w:rPr>
              <w:t xml:space="preserve"> determined the Environmental Aspects of your activities, products/services and assessed their associated Environmental Impacts? </w:t>
            </w:r>
          </w:p>
        </w:tc>
        <w:sdt>
          <w:sdtPr>
            <w:rPr>
              <w:rFonts w:ascii="Arial Nova" w:hAnsi="Arial Nova"/>
              <w:szCs w:val="20"/>
            </w:rPr>
            <w:id w:val="-1910995276"/>
            <w:placeholder>
              <w:docPart w:val="91D6D5BABB5A424AB2CDABD93F292A1B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3221F04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6BED8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12E014C">
            <w:pPr>
              <w:pStyle w:val="61"/>
              <w:spacing w:line="240" w:lineRule="auto"/>
              <w:rPr>
                <w:rFonts w:ascii="Arial Nova" w:hAnsi="Arial Nova" w:cs="Segoe UI"/>
                <w:color w:val="00B050"/>
                <w:szCs w:val="20"/>
              </w:rPr>
            </w:pPr>
            <w:r>
              <w:rPr>
                <w:rFonts w:ascii="Arial Nova" w:hAnsi="Arial Nova" w:cs="Segoe UI"/>
                <w:color w:val="00B050"/>
                <w:szCs w:val="20"/>
              </w:rPr>
              <w:t>Have you established and implemented criteria to determine the aspects that have or can have a significant environmental impact (i.e., significant Aspects)?</w:t>
            </w:r>
          </w:p>
        </w:tc>
        <w:sdt>
          <w:sdtPr>
            <w:rPr>
              <w:rFonts w:ascii="Arial Nova" w:hAnsi="Arial Nova"/>
              <w:szCs w:val="20"/>
            </w:rPr>
            <w:id w:val="78954093"/>
            <w:placeholder>
              <w:docPart w:val="6E244EAEC4C54E43BBC29A2C27D55CCE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CF4870B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5A31F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1178967D">
            <w:pPr>
              <w:pStyle w:val="61"/>
              <w:spacing w:line="240" w:lineRule="auto"/>
              <w:rPr>
                <w:rFonts w:ascii="Arial Nova" w:hAnsi="Arial Nova"/>
                <w:color w:val="00B050"/>
                <w:szCs w:val="20"/>
              </w:rPr>
            </w:pPr>
            <w:r>
              <w:rPr>
                <w:rFonts w:ascii="Arial Nova" w:hAnsi="Arial Nova"/>
                <w:bCs/>
                <w:color w:val="00B050"/>
                <w:szCs w:val="20"/>
              </w:rPr>
              <w:t>Please upload details of identified Aspects (an ‘Aspects Register’ for example) and evidence of determination of the Aspects you consider to be ‘significant’ in folder (e1.) in “Shared Folder”</w:t>
            </w:r>
          </w:p>
        </w:tc>
      </w:tr>
      <w:tr w14:paraId="177C8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495686C1">
            <w:pPr>
              <w:pStyle w:val="61"/>
              <w:spacing w:line="240" w:lineRule="auto"/>
              <w:rPr>
                <w:rFonts w:ascii="Arial Nova" w:hAnsi="Arial Nova"/>
                <w:color w:val="C00000"/>
                <w:szCs w:val="20"/>
              </w:rPr>
            </w:pPr>
            <w:r>
              <w:rPr>
                <w:rFonts w:ascii="Arial Nova" w:hAnsi="Arial Nova"/>
                <w:b/>
                <w:color w:val="C00000"/>
                <w:szCs w:val="20"/>
              </w:rPr>
              <w:t>6.1.2 Hazards and Risks</w:t>
            </w:r>
          </w:p>
        </w:tc>
      </w:tr>
      <w:tr w14:paraId="0FFBF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1F8CC5E1">
            <w:pPr>
              <w:pStyle w:val="61"/>
              <w:spacing w:line="240" w:lineRule="auto"/>
              <w:rPr>
                <w:rFonts w:ascii="Arial Nova" w:hAnsi="Arial Nova" w:cs="Segoe UI"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Have you</w:t>
            </w:r>
            <w:r>
              <w:rPr>
                <w:rFonts w:ascii="Arial Nova" w:hAnsi="Arial Nova" w:cs="Segoe UI"/>
                <w:color w:val="C00000"/>
                <w:szCs w:val="20"/>
              </w:rPr>
              <w:t xml:space="preserve"> identified the Hazards and developed and implemented processes to assess their associated Risks? </w:t>
            </w:r>
          </w:p>
        </w:tc>
        <w:sdt>
          <w:sdtPr>
            <w:rPr>
              <w:rFonts w:ascii="Arial Nova" w:hAnsi="Arial Nova"/>
              <w:szCs w:val="20"/>
            </w:rPr>
            <w:id w:val="1039859356"/>
            <w:placeholder>
              <w:docPart w:val="E6834D321855459BB4014E984DB74567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7690117E">
                <w:pPr>
                  <w:pStyle w:val="61"/>
                  <w:spacing w:line="240" w:lineRule="auto"/>
                  <w:rPr>
                    <w:rFonts w:ascii="Arial Nova" w:hAnsi="Arial Nova"/>
                    <w:color w:val="C00000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420BD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503CA828">
            <w:pPr>
              <w:pStyle w:val="61"/>
              <w:spacing w:line="240" w:lineRule="auto"/>
              <w:rPr>
                <w:rFonts w:ascii="Arial Nova" w:hAnsi="Arial Nova"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Please upload a copy of the relevant evidence in folder (s1.) in “Shared Folder”</w:t>
            </w:r>
          </w:p>
        </w:tc>
      </w:tr>
      <w:tr w14:paraId="31A934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5BB7192D">
            <w:pPr>
              <w:pStyle w:val="61"/>
              <w:spacing w:line="240" w:lineRule="auto"/>
              <w:rPr>
                <w:rFonts w:ascii="Arial Nova" w:hAnsi="Arial Nova" w:cs="Segoe UI"/>
                <w:color w:val="C00000"/>
                <w:szCs w:val="20"/>
              </w:rPr>
            </w:pPr>
            <w:r>
              <w:rPr>
                <w:rFonts w:ascii="Arial Nova" w:hAnsi="Arial Nova" w:cs="Segoe UI"/>
                <w:color w:val="C00000"/>
                <w:szCs w:val="20"/>
              </w:rPr>
              <w:t>Do you have examples of SWMS, JSA’s that are used by your organisation (if applicable)?</w:t>
            </w:r>
          </w:p>
        </w:tc>
        <w:sdt>
          <w:sdtPr>
            <w:rPr>
              <w:rFonts w:ascii="Arial Nova" w:hAnsi="Arial Nova"/>
              <w:szCs w:val="20"/>
            </w:rPr>
            <w:id w:val="1446119156"/>
            <w:placeholder>
              <w:docPart w:val="0D8EBB8B16E740B49E05AEF721D7E563"/>
            </w:placeholder>
            <w:dropDownList>
              <w:listItem w:displayText="select" w:value="select"/>
              <w:listItem w:displayText="YES" w:value="YES"/>
              <w:listItem w:displayText="NO" w:value="NO"/>
              <w:listItem w:displayText="N/A" w:value="N/A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1A4DB1C3">
                <w:pPr>
                  <w:pStyle w:val="61"/>
                  <w:spacing w:line="240" w:lineRule="auto"/>
                  <w:rPr>
                    <w:rFonts w:ascii="Arial Nova" w:hAnsi="Arial Nova"/>
                    <w:color w:val="C00000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50BE3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34532E4">
            <w:pPr>
              <w:pStyle w:val="61"/>
              <w:spacing w:line="240" w:lineRule="auto"/>
              <w:rPr>
                <w:rFonts w:ascii="Arial Nova" w:hAnsi="Arial Nova"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Please upload copies of both templates and completed examples in folder (s2.) in “Shared Folder”</w:t>
            </w:r>
          </w:p>
        </w:tc>
      </w:tr>
      <w:tr w14:paraId="6801BB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2CC05465">
            <w:pPr>
              <w:pStyle w:val="61"/>
              <w:spacing w:line="240" w:lineRule="auto"/>
              <w:rPr>
                <w:rFonts w:ascii="Arial Nova" w:hAnsi="Arial Nova"/>
                <w:bCs/>
                <w:szCs w:val="16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Do you maintain a (hazardous) chemicals register (if applicable)?</w:t>
            </w:r>
          </w:p>
        </w:tc>
        <w:sdt>
          <w:sdtPr>
            <w:rPr>
              <w:rFonts w:ascii="Arial Nova" w:hAnsi="Arial Nova"/>
              <w:szCs w:val="20"/>
            </w:rPr>
            <w:id w:val="1869414754"/>
            <w:placeholder>
              <w:docPart w:val="367C903B11E341EC86CB0E2789D3D503"/>
            </w:placeholder>
            <w:dropDownList>
              <w:listItem w:displayText="select" w:value="select"/>
              <w:listItem w:displayText="YES" w:value="YES"/>
              <w:listItem w:displayText="NO" w:value="NO"/>
              <w:listItem w:displayText="N/A" w:value="N/A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69727BBC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56D7F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257D66A8">
            <w:pPr>
              <w:pStyle w:val="61"/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Please upload a current copy of the register in folder (s3.) in “Shared Folder”</w:t>
            </w:r>
          </w:p>
        </w:tc>
      </w:tr>
      <w:tr w14:paraId="5DA01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35501E1D">
            <w:pPr>
              <w:pStyle w:val="61"/>
              <w:spacing w:line="240" w:lineRule="auto"/>
              <w:rPr>
                <w:rFonts w:ascii="Arial Nova" w:hAnsi="Arial Nova"/>
                <w:color w:val="E46C0A" w:themeColor="accent6" w:themeShade="BF"/>
                <w:szCs w:val="20"/>
              </w:rPr>
            </w:pPr>
            <w:r>
              <w:rPr>
                <w:rFonts w:ascii="Arial Nova" w:hAnsi="Arial Nova"/>
                <w:b/>
                <w:color w:val="E46C0A" w:themeColor="accent6" w:themeShade="BF"/>
                <w:szCs w:val="20"/>
              </w:rPr>
              <w:t>6.1.3 Compliance Obligations</w:t>
            </w:r>
          </w:p>
        </w:tc>
      </w:tr>
      <w:tr w14:paraId="6B8EE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1E80BA4">
            <w:pPr>
              <w:rPr>
                <w:rFonts w:ascii="Arial Nova" w:hAnsi="Arial Nova"/>
                <w:bCs/>
                <w:color w:val="E46C0A" w:themeColor="accent6" w:themeShade="BF"/>
                <w:sz w:val="21"/>
                <w:szCs w:val="21"/>
              </w:rPr>
            </w:pPr>
            <w:r>
              <w:rPr>
                <w:rFonts w:ascii="Arial Nova" w:hAnsi="Arial Nova"/>
                <w:bCs/>
                <w:color w:val="E46C0A" w:themeColor="accent6" w:themeShade="BF"/>
                <w:sz w:val="21"/>
                <w:szCs w:val="21"/>
              </w:rPr>
              <w:t xml:space="preserve">Have you identified relevant Compliance Obligations (incl. Acts, Regulations, Codes of Practice, Australian Standards, etc.) for the jurisdictions in which your organisation operates? </w:t>
            </w:r>
          </w:p>
        </w:tc>
        <w:sdt>
          <w:sdtPr>
            <w:rPr>
              <w:rFonts w:ascii="Arial Nova" w:hAnsi="Arial Nova"/>
              <w:sz w:val="20"/>
              <w:szCs w:val="16"/>
            </w:rPr>
            <w:id w:val="-1502351060"/>
            <w:placeholder>
              <w:docPart w:val="9E0F2B0231884471B33A8318A06F9D08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 w:val="20"/>
              <w:szCs w:val="16"/>
            </w:rPr>
          </w:sdtEndPr>
          <w:sdtContent>
            <w:tc>
              <w:tcPr>
                <w:tcW w:w="1559" w:type="dxa"/>
                <w:shd w:val="clear" w:color="auto" w:fill="F1F1F1" w:themeFill="background1" w:themeFillShade="F2"/>
              </w:tcPr>
              <w:p w14:paraId="1E13757C">
                <w:pPr>
                  <w:rPr>
                    <w:rFonts w:ascii="Arial Nova" w:hAnsi="Arial Nova"/>
                    <w:bCs/>
                    <w:color w:val="E46C0A" w:themeColor="accent6" w:themeShade="BF"/>
                    <w:sz w:val="20"/>
                    <w:szCs w:val="16"/>
                  </w:rPr>
                </w:pPr>
                <w:r>
                  <w:rPr>
                    <w:rFonts w:ascii="Arial Nova" w:hAnsi="Arial Nova"/>
                    <w:sz w:val="20"/>
                    <w:szCs w:val="16"/>
                  </w:rPr>
                  <w:t>select</w:t>
                </w:r>
              </w:p>
            </w:tc>
          </w:sdtContent>
        </w:sdt>
      </w:tr>
      <w:tr w14:paraId="0884D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43CB8A7">
            <w:pPr>
              <w:pStyle w:val="61"/>
              <w:spacing w:line="240" w:lineRule="auto"/>
              <w:rPr>
                <w:rFonts w:ascii="Arial Nova" w:hAnsi="Arial Nova"/>
                <w:bCs/>
                <w:color w:val="E46C0A" w:themeColor="accent6" w:themeShade="BF"/>
                <w:szCs w:val="20"/>
              </w:rPr>
            </w:pPr>
            <w:r>
              <w:rPr>
                <w:rFonts w:ascii="Arial Nova" w:hAnsi="Arial Nova"/>
                <w:bCs/>
                <w:color w:val="E46C0A" w:themeColor="accent6" w:themeShade="BF"/>
                <w:szCs w:val="20"/>
              </w:rPr>
              <w:t>Please upload a current copy of the register/evidence in folder (s4.) in “Shared Folder”</w:t>
            </w:r>
          </w:p>
        </w:tc>
      </w:tr>
      <w:tr w14:paraId="69925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6BBA6A71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6.2 Objectives</w:t>
            </w:r>
          </w:p>
        </w:tc>
      </w:tr>
      <w:tr w14:paraId="64EA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2ECE01DE">
            <w:p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>Have you determined measurable Objectives, aimed at continual improvement of the Management System and/or its results?</w:t>
            </w:r>
          </w:p>
        </w:tc>
        <w:sdt>
          <w:sdtPr>
            <w:rPr>
              <w:rFonts w:ascii="Arial Nova" w:hAnsi="Arial Nova"/>
              <w:szCs w:val="20"/>
            </w:rPr>
            <w:id w:val="34942329"/>
            <w:placeholder>
              <w:docPart w:val="ED1B5078903241248FBB52263DACE048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302A617D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23119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1E2C42F6">
            <w:pPr>
              <w:pStyle w:val="61"/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Please upload a copy of the relevant evidence in folder (4.) in “Shared Folder”</w:t>
            </w:r>
          </w:p>
        </w:tc>
      </w:tr>
    </w:tbl>
    <w:p w14:paraId="74CE7DB4">
      <w:r>
        <w:br w:type="page"/>
      </w:r>
    </w:p>
    <w:tbl>
      <w:tblPr>
        <w:tblStyle w:val="12"/>
        <w:tblW w:w="978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  <w:gridCol w:w="1559"/>
      </w:tblGrid>
      <w:tr w14:paraId="6ECB5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>
              <w:top w:w="57" w:type="dxa"/>
              <w:bottom w:w="57" w:type="dxa"/>
            </w:tcMar>
          </w:tcPr>
          <w:p w14:paraId="30B96332">
            <w:pPr>
              <w:pStyle w:val="61"/>
              <w:spacing w:line="240" w:lineRule="auto"/>
              <w:rPr>
                <w:rFonts w:ascii="Arial Nova" w:hAnsi="Arial Nova"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ova" w:hAnsi="Arial Nova"/>
                <w:b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  <w:t>Element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14:paraId="531F31EE">
            <w:pPr>
              <w:pStyle w:val="61"/>
              <w:spacing w:line="240" w:lineRule="auto"/>
              <w:rPr>
                <w:rFonts w:ascii="Arial Nova" w:hAnsi="Arial Nova"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ova" w:hAnsi="Arial Nova"/>
                <w:color w:val="FFFFFF" w:themeColor="background1"/>
                <w:szCs w:val="20"/>
                <w14:textFill>
                  <w14:solidFill>
                    <w14:schemeClr w14:val="bg1"/>
                  </w14:solidFill>
                </w14:textFill>
              </w:rPr>
              <w:t>Please select</w:t>
            </w:r>
          </w:p>
        </w:tc>
      </w:tr>
      <w:tr w14:paraId="15AC0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0AC3D416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9.2 Internal Audits</w:t>
            </w:r>
          </w:p>
        </w:tc>
      </w:tr>
      <w:tr w14:paraId="14CC9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289AA38">
            <w:p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 xml:space="preserve">Have you developed an Internal Audit programme to demonstrate it has been determined what, when and how Internal Audits will be conducted to verify: </w:t>
            </w:r>
          </w:p>
          <w:p w14:paraId="7653D71E">
            <w:pPr>
              <w:pStyle w:val="41"/>
              <w:numPr>
                <w:ilvl w:val="0"/>
                <w:numId w:val="3"/>
              </w:num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>the Management System’s conformity with the requirements of the relevant Standards;</w:t>
            </w:r>
          </w:p>
          <w:p w14:paraId="0970A39F">
            <w:pPr>
              <w:pStyle w:val="41"/>
              <w:numPr>
                <w:ilvl w:val="0"/>
                <w:numId w:val="3"/>
              </w:num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>the effective implementation of the Management System?</w:t>
            </w:r>
          </w:p>
        </w:tc>
        <w:sdt>
          <w:sdtPr>
            <w:rPr>
              <w:rFonts w:ascii="Arial Nova" w:hAnsi="Arial Nova"/>
              <w:sz w:val="20"/>
              <w:szCs w:val="16"/>
            </w:rPr>
            <w:id w:val="701366540"/>
            <w:placeholder>
              <w:docPart w:val="5264BF485FD6460AA840C37810962EF7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 w:val="20"/>
              <w:szCs w:val="16"/>
            </w:rPr>
          </w:sdtEndPr>
          <w:sdtContent>
            <w:tc>
              <w:tcPr>
                <w:tcW w:w="1559" w:type="dxa"/>
                <w:shd w:val="clear" w:color="auto" w:fill="F1F1F1" w:themeFill="background1" w:themeFillShade="F2"/>
              </w:tcPr>
              <w:p w14:paraId="4141CFC5">
                <w:pPr>
                  <w:rPr>
                    <w:rFonts w:ascii="Arial Nova" w:hAnsi="Arial Nova"/>
                    <w:bCs/>
                    <w:sz w:val="21"/>
                    <w:szCs w:val="21"/>
                  </w:rPr>
                </w:pPr>
                <w:r>
                  <w:rPr>
                    <w:rFonts w:ascii="Arial Nova" w:hAnsi="Arial Nova"/>
                    <w:sz w:val="20"/>
                    <w:szCs w:val="16"/>
                  </w:rPr>
                  <w:t>select</w:t>
                </w:r>
              </w:p>
            </w:tc>
          </w:sdtContent>
        </w:sdt>
      </w:tr>
      <w:tr w14:paraId="251DE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8C5BE30">
            <w:pPr>
              <w:pStyle w:val="61"/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Please upload a current copy of the Internal Audit programme in folder (5.) in “Shared Folder”</w:t>
            </w:r>
          </w:p>
        </w:tc>
      </w:tr>
      <w:tr w14:paraId="3C05E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07B005D9">
            <w:p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>Have Internal Audits been conducted in accordance with the Internal Audit programme?*</w:t>
            </w:r>
          </w:p>
          <w:p w14:paraId="06DD0797">
            <w:pPr>
              <w:rPr>
                <w:rFonts w:ascii="Arial Nova" w:hAnsi="Arial Nova"/>
                <w:bCs/>
                <w:sz w:val="21"/>
                <w:szCs w:val="21"/>
              </w:rPr>
            </w:pPr>
          </w:p>
          <w:p w14:paraId="6878D058">
            <w:p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>*</w:t>
            </w:r>
            <w:r>
              <w:rPr>
                <w:rFonts w:ascii="Arial Nova" w:hAnsi="Arial Nova"/>
                <w:bCs/>
                <w:i/>
                <w:iCs/>
                <w:sz w:val="21"/>
                <w:szCs w:val="21"/>
              </w:rPr>
              <w:t>please note it is a requirement that Internal Audits have been conducted before progressing to the Stage 2 Audit can be recommended.</w:t>
            </w:r>
          </w:p>
        </w:tc>
        <w:sdt>
          <w:sdtPr>
            <w:rPr>
              <w:rFonts w:ascii="Arial Nova" w:hAnsi="Arial Nova"/>
              <w:sz w:val="20"/>
              <w:szCs w:val="16"/>
            </w:rPr>
            <w:id w:val="-1988539383"/>
            <w:placeholder>
              <w:docPart w:val="EE53632CA82C432CB694276959EBE18B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 w:val="20"/>
              <w:szCs w:val="16"/>
            </w:rPr>
          </w:sdtEndPr>
          <w:sdtContent>
            <w:tc>
              <w:tcPr>
                <w:tcW w:w="1559" w:type="dxa"/>
                <w:shd w:val="clear" w:color="auto" w:fill="F1F1F1" w:themeFill="background1" w:themeFillShade="F2"/>
              </w:tcPr>
              <w:p w14:paraId="7DDDAB6A">
                <w:pPr>
                  <w:rPr>
                    <w:rFonts w:ascii="Arial Nova" w:hAnsi="Arial Nova"/>
                    <w:bCs/>
                    <w:sz w:val="21"/>
                    <w:szCs w:val="21"/>
                  </w:rPr>
                </w:pPr>
                <w:r>
                  <w:rPr>
                    <w:rFonts w:ascii="Arial Nova" w:hAnsi="Arial Nova"/>
                    <w:sz w:val="20"/>
                    <w:szCs w:val="16"/>
                  </w:rPr>
                  <w:t>select</w:t>
                </w:r>
              </w:p>
            </w:tc>
          </w:sdtContent>
        </w:sdt>
      </w:tr>
      <w:tr w14:paraId="6C587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A7457C8">
            <w:pPr>
              <w:pStyle w:val="61"/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Please upload a copy of a recent Internal Audit report in folder (6.) in “Shared Folder”</w:t>
            </w:r>
          </w:p>
        </w:tc>
      </w:tr>
      <w:tr w14:paraId="3355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186D474D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9.3 Management Review</w:t>
            </w:r>
          </w:p>
        </w:tc>
      </w:tr>
      <w:tr w14:paraId="7E54B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62AA58FF">
            <w:p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>Has at least one Management Review, taking into consideration the required inputs and generating the required outputs been conducted?*</w:t>
            </w:r>
          </w:p>
          <w:p w14:paraId="3C25161D">
            <w:pPr>
              <w:rPr>
                <w:rFonts w:ascii="Arial Nova" w:hAnsi="Arial Nova"/>
                <w:bCs/>
                <w:sz w:val="21"/>
                <w:szCs w:val="21"/>
              </w:rPr>
            </w:pPr>
          </w:p>
          <w:p w14:paraId="75CE2A74">
            <w:pPr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 w:val="21"/>
                <w:szCs w:val="21"/>
              </w:rPr>
              <w:t>*</w:t>
            </w:r>
            <w:r>
              <w:rPr>
                <w:rFonts w:ascii="Arial Nova" w:hAnsi="Arial Nova"/>
                <w:bCs/>
                <w:i/>
                <w:iCs/>
                <w:sz w:val="21"/>
                <w:szCs w:val="21"/>
              </w:rPr>
              <w:t>please note it is a requirement that at least one full Management Review has been conducted before progressing to the Stage 2 Audit can be recommended.</w:t>
            </w:r>
          </w:p>
        </w:tc>
        <w:sdt>
          <w:sdtPr>
            <w:rPr>
              <w:rFonts w:ascii="Arial Nova" w:hAnsi="Arial Nova"/>
              <w:szCs w:val="20"/>
            </w:rPr>
            <w:id w:val="-510834793"/>
            <w:placeholder>
              <w:docPart w:val="7C8D338171CD4B428C2C6C82279A9726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013F8EC5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61C46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13954D55">
            <w:pPr>
              <w:pStyle w:val="61"/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Please upload records of the Management Review in folder (7.) in “Shared Folder”</w:t>
            </w:r>
          </w:p>
        </w:tc>
      </w:tr>
      <w:tr w14:paraId="37B8F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477D948F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10.2 Non-Conformities and Corrective Actions</w:t>
            </w:r>
          </w:p>
        </w:tc>
      </w:tr>
      <w:tr w14:paraId="2464C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F3FEA7D">
            <w:pPr>
              <w:pStyle w:val="61"/>
              <w:spacing w:line="240" w:lineRule="auto"/>
              <w:rPr>
                <w:rFonts w:ascii="Arial Nova" w:hAnsi="Arial Nova"/>
                <w:bCs/>
                <w:sz w:val="21"/>
                <w:szCs w:val="21"/>
              </w:rPr>
            </w:pPr>
            <w:r>
              <w:rPr>
                <w:rFonts w:ascii="Arial Nova" w:hAnsi="Arial Nova"/>
                <w:bCs/>
                <w:szCs w:val="20"/>
              </w:rPr>
              <w:t xml:space="preserve">Have you developed processes to record and communicate identified Non-Conformities (incl. complaints, incidents, etc.)? </w:t>
            </w:r>
          </w:p>
        </w:tc>
        <w:sdt>
          <w:sdtPr>
            <w:rPr>
              <w:rFonts w:ascii="Arial Nova" w:hAnsi="Arial Nova"/>
              <w:szCs w:val="20"/>
            </w:rPr>
            <w:id w:val="1875886795"/>
            <w:placeholder>
              <w:docPart w:val="5A87085A1C7B4532B27B2B785F404DE2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621395C0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154AF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920484F">
            <w:pPr>
              <w:pStyle w:val="61"/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Have you developed and implemented a process to ensure Corrective Action is taken to prevent recurrence of similar Non-Conformities, incl.:</w:t>
            </w:r>
          </w:p>
          <w:p w14:paraId="7682EBCB">
            <w:pPr>
              <w:pStyle w:val="61"/>
              <w:numPr>
                <w:ilvl w:val="0"/>
                <w:numId w:val="4"/>
              </w:numPr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evaluation of the need for Corrective Action by determining the root cause and likelihood of recurrence;</w:t>
            </w:r>
          </w:p>
          <w:p w14:paraId="179CB692">
            <w:pPr>
              <w:pStyle w:val="61"/>
              <w:numPr>
                <w:ilvl w:val="0"/>
                <w:numId w:val="4"/>
              </w:numPr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review of existing Risk Assessments;</w:t>
            </w:r>
          </w:p>
          <w:p w14:paraId="7214C133">
            <w:pPr>
              <w:pStyle w:val="61"/>
              <w:numPr>
                <w:ilvl w:val="0"/>
                <w:numId w:val="4"/>
              </w:numPr>
              <w:spacing w:line="240" w:lineRule="auto"/>
              <w:rPr>
                <w:rFonts w:ascii="Arial Nova" w:hAnsi="Arial Nova"/>
                <w:bCs/>
                <w:color w:val="C00000"/>
                <w:szCs w:val="20"/>
              </w:rPr>
            </w:pPr>
            <w:r>
              <w:rPr>
                <w:rFonts w:ascii="Arial Nova" w:hAnsi="Arial Nova"/>
                <w:bCs/>
                <w:color w:val="C00000"/>
                <w:szCs w:val="20"/>
              </w:rPr>
              <w:t>consideration of the Hierarchy of Controls; and</w:t>
            </w:r>
          </w:p>
          <w:p w14:paraId="2144AA48">
            <w:pPr>
              <w:pStyle w:val="61"/>
              <w:numPr>
                <w:ilvl w:val="0"/>
                <w:numId w:val="4"/>
              </w:numPr>
              <w:spacing w:line="240" w:lineRule="auto"/>
              <w:rPr>
                <w:rFonts w:ascii="Arial Nova" w:hAnsi="Arial Nova"/>
                <w:bCs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review of effectiveness of the Corrective Action taken?</w:t>
            </w:r>
          </w:p>
        </w:tc>
        <w:sdt>
          <w:sdtPr>
            <w:rPr>
              <w:rFonts w:ascii="Arial Nova" w:hAnsi="Arial Nova"/>
              <w:szCs w:val="20"/>
            </w:rPr>
            <w:id w:val="2038613680"/>
            <w:placeholder>
              <w:docPart w:val="B32AF4AC02D846C3AD5628C2B10A249B"/>
            </w:placeholder>
            <w:dropDownList>
              <w:listItem w:displayText="select" w:value="select"/>
              <w:listItem w:displayText="YES" w:value="YES"/>
              <w:listItem w:displayText="NO" w:value="NO"/>
            </w:dropDownList>
          </w:sdtPr>
          <w:sdtEndPr>
            <w:rPr>
              <w:rFonts w:ascii="Arial Nova" w:hAnsi="Arial Nova"/>
              <w:szCs w:val="20"/>
            </w:rPr>
          </w:sdtEndPr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F1F1F1" w:themeFill="background1" w:themeFillShade="F2"/>
                <w:tcMar>
                  <w:top w:w="57" w:type="dxa"/>
                  <w:bottom w:w="57" w:type="dxa"/>
                </w:tcMar>
              </w:tcPr>
              <w:p w14:paraId="62453D3C">
                <w:pPr>
                  <w:pStyle w:val="61"/>
                  <w:spacing w:line="240" w:lineRule="auto"/>
                  <w:rPr>
                    <w:rFonts w:ascii="Arial Nova" w:hAnsi="Arial Nova"/>
                    <w:szCs w:val="20"/>
                  </w:rPr>
                </w:pPr>
                <w:r>
                  <w:rPr>
                    <w:rFonts w:ascii="Arial Nova" w:hAnsi="Arial Nova"/>
                    <w:szCs w:val="20"/>
                  </w:rPr>
                  <w:t>select</w:t>
                </w:r>
              </w:p>
            </w:tc>
          </w:sdtContent>
        </w:sdt>
      </w:tr>
      <w:tr w14:paraId="7C3A0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793EE091">
            <w:pPr>
              <w:pStyle w:val="61"/>
              <w:spacing w:line="240" w:lineRule="auto"/>
              <w:rPr>
                <w:rFonts w:ascii="Arial Nova" w:hAnsi="Arial Nova"/>
                <w:bCs/>
                <w:color w:val="E46C0A" w:themeColor="accent6" w:themeShade="BF"/>
                <w:szCs w:val="20"/>
              </w:rPr>
            </w:pPr>
            <w:r>
              <w:rPr>
                <w:rFonts w:ascii="Arial Nova" w:hAnsi="Arial Nova"/>
                <w:bCs/>
                <w:szCs w:val="20"/>
              </w:rPr>
              <w:t>Please upload templates and/or examples of incident reports/ complaints and Corrective Actions taken in folder (8.) in “Shared Folder”</w:t>
            </w:r>
          </w:p>
        </w:tc>
      </w:tr>
      <w:tr w14:paraId="07867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57" w:type="dxa"/>
              <w:bottom w:w="57" w:type="dxa"/>
            </w:tcMar>
          </w:tcPr>
          <w:p w14:paraId="589C8426">
            <w:pPr>
              <w:pStyle w:val="61"/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b/>
                <w:szCs w:val="20"/>
              </w:rPr>
              <w:t>Other evidence</w:t>
            </w:r>
          </w:p>
        </w:tc>
      </w:tr>
      <w:tr w14:paraId="17923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57" w:type="dxa"/>
              <w:bottom w:w="57" w:type="dxa"/>
            </w:tcMar>
          </w:tcPr>
          <w:p w14:paraId="4CDEB9FE">
            <w:pPr>
              <w:pStyle w:val="61"/>
              <w:rPr>
                <w:rFonts w:ascii="Arial Nova" w:hAnsi="Arial Nova"/>
                <w:szCs w:val="20"/>
              </w:rPr>
            </w:pPr>
            <w:r>
              <w:rPr>
                <w:rFonts w:ascii="Arial Nova" w:hAnsi="Arial Nova"/>
                <w:szCs w:val="20"/>
              </w:rPr>
              <w:t>Please upload any further supporting evidence that you consider relevant (incl. Management System Manuals, relevant procedures, etc.) in folder (9.) in ‘Shared Folder”</w:t>
            </w:r>
          </w:p>
        </w:tc>
      </w:tr>
    </w:tbl>
    <w:p w14:paraId="5E4A0FFA">
      <w:pPr>
        <w:rPr>
          <w:rFonts w:ascii="Arial Nova" w:hAnsi="Arial Nova" w:eastAsiaTheme="minorHAnsi" w:cstheme="minorBidi"/>
          <w:b/>
          <w:bCs/>
          <w:color w:val="10253F" w:themeColor="text2" w:themeShade="80"/>
          <w:sz w:val="20"/>
          <w:szCs w:val="20"/>
        </w:rPr>
      </w:pPr>
    </w:p>
    <w:p w14:paraId="5A53DEEF">
      <w:pPr>
        <w:jc w:val="center"/>
        <w:rPr>
          <w:rFonts w:ascii="Arial Nova" w:hAnsi="Arial Nova" w:cs="Segoe UI"/>
          <w:b/>
          <w:bCs/>
          <w:sz w:val="32"/>
          <w:szCs w:val="20"/>
        </w:rPr>
      </w:pPr>
      <w:r>
        <w:rPr>
          <w:rFonts w:ascii="Arial Nova" w:hAnsi="Arial Nova" w:cs="Segoe UI"/>
          <w:color w:val="000000"/>
          <w:sz w:val="28"/>
          <w:szCs w:val="16"/>
        </w:rPr>
        <w:t>### END OF DOCUMENT ###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E9C4CFD">
      <w:pPr>
        <w:jc w:val="center"/>
        <w:rPr>
          <w:rFonts w:ascii="Arial Nova" w:hAnsi="Arial Nova" w:cs="Segoe UI"/>
          <w:b/>
          <w:bCs/>
          <w:sz w:val="32"/>
          <w:szCs w:val="20"/>
        </w:rPr>
      </w:pPr>
    </w:p>
    <w:sectPr>
      <w:headerReference r:id="rId6" w:type="default"/>
      <w:pgSz w:w="11906" w:h="16838"/>
      <w:pgMar w:top="709" w:right="1133" w:bottom="993" w:left="1134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ax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urce Sans Pro">
    <w:panose1 w:val="020B0503030403020204"/>
    <w:charset w:val="00"/>
    <w:family w:val="swiss"/>
    <w:pitch w:val="default"/>
    <w:sig w:usb0="20000007" w:usb1="00000001" w:usb2="00000000" w:usb3="00000000" w:csb0="20000193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55B15D">
    <w:pPr>
      <w:pStyle w:val="15"/>
      <w:pBdr>
        <w:top w:val="single" w:color="auto" w:sz="4" w:space="5"/>
      </w:pBdr>
      <w:tabs>
        <w:tab w:val="left" w:pos="567"/>
        <w:tab w:val="right" w:pos="8364"/>
      </w:tabs>
      <w:jc w:val="left"/>
      <w:rPr>
        <w:rFonts w:ascii="Arial Nova" w:hAnsi="Arial Nova" w:cs="Segoe UI"/>
        <w:sz w:val="14"/>
      </w:rPr>
    </w:pPr>
    <w:r>
      <w:rPr>
        <w:rFonts w:ascii="Arial Nova" w:hAnsi="Arial Nova" w:cs="Segoe UI"/>
        <w:sz w:val="18"/>
      </w:rPr>
      <w:t xml:space="preserve">ATLAS Certification                                </w:t>
    </w:r>
    <w:r>
      <w:rPr>
        <w:rFonts w:ascii="Arial Nova" w:hAnsi="Arial Nova" w:cs="Segoe UI"/>
        <w:sz w:val="14"/>
      </w:rPr>
      <w:tab/>
    </w:r>
    <w:r>
      <w:rPr>
        <w:rFonts w:ascii="Arial Nova" w:hAnsi="Arial Nova" w:cs="Segoe UI"/>
        <w:sz w:val="14"/>
      </w:rPr>
      <w:t xml:space="preserve">Page </w:t>
    </w:r>
    <w:r>
      <w:rPr>
        <w:rFonts w:ascii="Arial Nova" w:hAnsi="Arial Nova" w:cs="Segoe UI"/>
        <w:sz w:val="14"/>
      </w:rPr>
      <w:fldChar w:fldCharType="begin"/>
    </w:r>
    <w:r>
      <w:rPr>
        <w:rFonts w:ascii="Arial Nova" w:hAnsi="Arial Nova" w:cs="Segoe UI"/>
        <w:sz w:val="14"/>
      </w:rPr>
      <w:instrText xml:space="preserve"> PAGE </w:instrText>
    </w:r>
    <w:r>
      <w:rPr>
        <w:rFonts w:ascii="Arial Nova" w:hAnsi="Arial Nova" w:cs="Segoe UI"/>
        <w:sz w:val="14"/>
      </w:rPr>
      <w:fldChar w:fldCharType="separate"/>
    </w:r>
    <w:r>
      <w:rPr>
        <w:rFonts w:ascii="Arial Nova" w:hAnsi="Arial Nova" w:cs="Segoe UI"/>
        <w:sz w:val="14"/>
      </w:rPr>
      <w:t>7</w:t>
    </w:r>
    <w:r>
      <w:rPr>
        <w:rFonts w:ascii="Arial Nova" w:hAnsi="Arial Nova" w:cs="Segoe UI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B5CE2">
    <w:pPr>
      <w:pStyle w:val="24"/>
      <w:rPr>
        <w:rStyle w:val="26"/>
        <w:u w:val="none"/>
        <w:lang w:eastAsia="en-AU"/>
      </w:rPr>
    </w:pPr>
    <w:r>
      <w:t xml:space="preserve">  </w:t>
    </w:r>
    <w:r>
      <w:fldChar w:fldCharType="begin"/>
    </w:r>
    <w:r>
      <w:instrText xml:space="preserve"> HYPERLINK "http://www." </w:instrText>
    </w:r>
    <w:r>
      <w:fldChar w:fldCharType="separate"/>
    </w:r>
    <w:r>
      <w:fldChar w:fldCharType="end"/>
    </w:r>
  </w:p>
  <w:p w14:paraId="22670DC4">
    <w:pPr>
      <w:pStyle w:val="24"/>
      <w:rPr>
        <w:rStyle w:val="26"/>
        <w:u w:val="none"/>
        <w:lang w:eastAsia="en-AU"/>
      </w:rPr>
    </w:pPr>
  </w:p>
  <w:p w14:paraId="6687CC80">
    <w:pPr>
      <w:pStyle w:val="24"/>
    </w:pPr>
  </w:p>
  <w:p w14:paraId="02BD4277">
    <w:pPr>
      <w:pStyle w:val="24"/>
      <w:rPr>
        <w:rFonts w:ascii="Ebrima" w:hAnsi="Ebrima"/>
        <w:sz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0ADC3C">
    <w:pPr>
      <w:pStyle w:val="25"/>
      <w:jc w:val="left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A5983C"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22862B76"/>
    <w:multiLevelType w:val="multilevel"/>
    <w:tmpl w:val="22862B76"/>
    <w:lvl w:ilvl="0" w:tentative="0">
      <w:start w:val="1"/>
      <w:numFmt w:val="bullet"/>
      <w:lvlText w:val=""/>
      <w:lvlJc w:val="left"/>
      <w:pPr>
        <w:ind w:left="74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6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2" w:hanging="360"/>
      </w:pPr>
      <w:rPr>
        <w:rFonts w:hint="default" w:ascii="Wingdings" w:hAnsi="Wingdings"/>
      </w:rPr>
    </w:lvl>
  </w:abstractNum>
  <w:abstractNum w:abstractNumId="2">
    <w:nsid w:val="505B755F"/>
    <w:multiLevelType w:val="multilevel"/>
    <w:tmpl w:val="505B75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F2157CC"/>
    <w:multiLevelType w:val="multilevel"/>
    <w:tmpl w:val="7F2157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82E97"/>
    <w:rsid w:val="00001214"/>
    <w:rsid w:val="00002B4A"/>
    <w:rsid w:val="00004461"/>
    <w:rsid w:val="00004919"/>
    <w:rsid w:val="000050C5"/>
    <w:rsid w:val="00007072"/>
    <w:rsid w:val="00007A5C"/>
    <w:rsid w:val="00010FA5"/>
    <w:rsid w:val="0001200D"/>
    <w:rsid w:val="00012565"/>
    <w:rsid w:val="00012986"/>
    <w:rsid w:val="000145BD"/>
    <w:rsid w:val="00014777"/>
    <w:rsid w:val="00014808"/>
    <w:rsid w:val="000166FC"/>
    <w:rsid w:val="00017975"/>
    <w:rsid w:val="00023818"/>
    <w:rsid w:val="000258C3"/>
    <w:rsid w:val="00031939"/>
    <w:rsid w:val="00033350"/>
    <w:rsid w:val="000372DC"/>
    <w:rsid w:val="00037866"/>
    <w:rsid w:val="00040284"/>
    <w:rsid w:val="0004079E"/>
    <w:rsid w:val="00040DF3"/>
    <w:rsid w:val="00041378"/>
    <w:rsid w:val="00042E03"/>
    <w:rsid w:val="00046C4D"/>
    <w:rsid w:val="000472EF"/>
    <w:rsid w:val="00047B1E"/>
    <w:rsid w:val="0005091A"/>
    <w:rsid w:val="00052156"/>
    <w:rsid w:val="0005247E"/>
    <w:rsid w:val="00053B35"/>
    <w:rsid w:val="000547EB"/>
    <w:rsid w:val="0005499D"/>
    <w:rsid w:val="000572CE"/>
    <w:rsid w:val="00057C22"/>
    <w:rsid w:val="000601CA"/>
    <w:rsid w:val="0006040E"/>
    <w:rsid w:val="0006080E"/>
    <w:rsid w:val="00062C05"/>
    <w:rsid w:val="000638CC"/>
    <w:rsid w:val="00063A4C"/>
    <w:rsid w:val="000651D9"/>
    <w:rsid w:val="00065445"/>
    <w:rsid w:val="00067C84"/>
    <w:rsid w:val="00070EB7"/>
    <w:rsid w:val="00073F38"/>
    <w:rsid w:val="0007565A"/>
    <w:rsid w:val="00075F96"/>
    <w:rsid w:val="00076228"/>
    <w:rsid w:val="0007634E"/>
    <w:rsid w:val="00076507"/>
    <w:rsid w:val="00080B6A"/>
    <w:rsid w:val="00082E90"/>
    <w:rsid w:val="000853DC"/>
    <w:rsid w:val="00085713"/>
    <w:rsid w:val="000865A2"/>
    <w:rsid w:val="00087D6B"/>
    <w:rsid w:val="000969FE"/>
    <w:rsid w:val="000971E7"/>
    <w:rsid w:val="00097BD1"/>
    <w:rsid w:val="00097DB2"/>
    <w:rsid w:val="000A14E8"/>
    <w:rsid w:val="000A216C"/>
    <w:rsid w:val="000A22D1"/>
    <w:rsid w:val="000A68B9"/>
    <w:rsid w:val="000A7615"/>
    <w:rsid w:val="000A7FEE"/>
    <w:rsid w:val="000B0B90"/>
    <w:rsid w:val="000B2AD8"/>
    <w:rsid w:val="000B30CB"/>
    <w:rsid w:val="000B3ADF"/>
    <w:rsid w:val="000B4188"/>
    <w:rsid w:val="000B4191"/>
    <w:rsid w:val="000B4DEC"/>
    <w:rsid w:val="000B5666"/>
    <w:rsid w:val="000C0BC3"/>
    <w:rsid w:val="000C1D5B"/>
    <w:rsid w:val="000C4331"/>
    <w:rsid w:val="000C7788"/>
    <w:rsid w:val="000D06F8"/>
    <w:rsid w:val="000D0A0D"/>
    <w:rsid w:val="000D109D"/>
    <w:rsid w:val="000D1828"/>
    <w:rsid w:val="000D200F"/>
    <w:rsid w:val="000D4248"/>
    <w:rsid w:val="000E0126"/>
    <w:rsid w:val="000E0261"/>
    <w:rsid w:val="000E1417"/>
    <w:rsid w:val="000E2C02"/>
    <w:rsid w:val="000E3121"/>
    <w:rsid w:val="000E464D"/>
    <w:rsid w:val="000E4A12"/>
    <w:rsid w:val="000E582B"/>
    <w:rsid w:val="000E5B63"/>
    <w:rsid w:val="000E68BA"/>
    <w:rsid w:val="000F0106"/>
    <w:rsid w:val="000F0807"/>
    <w:rsid w:val="000F099A"/>
    <w:rsid w:val="000F384E"/>
    <w:rsid w:val="000F7470"/>
    <w:rsid w:val="0010155E"/>
    <w:rsid w:val="00101CA0"/>
    <w:rsid w:val="0010224E"/>
    <w:rsid w:val="00103324"/>
    <w:rsid w:val="001037DE"/>
    <w:rsid w:val="00104433"/>
    <w:rsid w:val="00106E4D"/>
    <w:rsid w:val="00111E02"/>
    <w:rsid w:val="00113384"/>
    <w:rsid w:val="0011377E"/>
    <w:rsid w:val="001141D3"/>
    <w:rsid w:val="0011630D"/>
    <w:rsid w:val="00117E9A"/>
    <w:rsid w:val="001214F2"/>
    <w:rsid w:val="0012235A"/>
    <w:rsid w:val="0012246C"/>
    <w:rsid w:val="00122A60"/>
    <w:rsid w:val="001238FF"/>
    <w:rsid w:val="00123E7E"/>
    <w:rsid w:val="00125DF6"/>
    <w:rsid w:val="0012630A"/>
    <w:rsid w:val="00130332"/>
    <w:rsid w:val="00131FAF"/>
    <w:rsid w:val="00141406"/>
    <w:rsid w:val="00144837"/>
    <w:rsid w:val="00145CD0"/>
    <w:rsid w:val="00146275"/>
    <w:rsid w:val="00151059"/>
    <w:rsid w:val="0015625D"/>
    <w:rsid w:val="001570C3"/>
    <w:rsid w:val="001579A9"/>
    <w:rsid w:val="00160B4F"/>
    <w:rsid w:val="001644C0"/>
    <w:rsid w:val="00165575"/>
    <w:rsid w:val="00170ECE"/>
    <w:rsid w:val="00173B75"/>
    <w:rsid w:val="001748C0"/>
    <w:rsid w:val="001755D1"/>
    <w:rsid w:val="001758A2"/>
    <w:rsid w:val="0017618E"/>
    <w:rsid w:val="001774A6"/>
    <w:rsid w:val="0018272E"/>
    <w:rsid w:val="00182B26"/>
    <w:rsid w:val="00182EB1"/>
    <w:rsid w:val="001833C9"/>
    <w:rsid w:val="00183D41"/>
    <w:rsid w:val="00185E92"/>
    <w:rsid w:val="00190ED7"/>
    <w:rsid w:val="00191604"/>
    <w:rsid w:val="00193D9C"/>
    <w:rsid w:val="001940F2"/>
    <w:rsid w:val="0019617F"/>
    <w:rsid w:val="001963AB"/>
    <w:rsid w:val="00197C1E"/>
    <w:rsid w:val="001A0AF1"/>
    <w:rsid w:val="001A2038"/>
    <w:rsid w:val="001A5DAD"/>
    <w:rsid w:val="001A60C8"/>
    <w:rsid w:val="001B5142"/>
    <w:rsid w:val="001B5FCC"/>
    <w:rsid w:val="001B6DCC"/>
    <w:rsid w:val="001B7B79"/>
    <w:rsid w:val="001C3002"/>
    <w:rsid w:val="001C4968"/>
    <w:rsid w:val="001C7429"/>
    <w:rsid w:val="001C7E07"/>
    <w:rsid w:val="001D02C5"/>
    <w:rsid w:val="001D1E6D"/>
    <w:rsid w:val="001D3334"/>
    <w:rsid w:val="001D3664"/>
    <w:rsid w:val="001D4934"/>
    <w:rsid w:val="001D4A00"/>
    <w:rsid w:val="001D4B7F"/>
    <w:rsid w:val="001D55A0"/>
    <w:rsid w:val="001D6C69"/>
    <w:rsid w:val="001D75F5"/>
    <w:rsid w:val="001E40E3"/>
    <w:rsid w:val="001E502F"/>
    <w:rsid w:val="001F04C0"/>
    <w:rsid w:val="001F5A8A"/>
    <w:rsid w:val="001F6132"/>
    <w:rsid w:val="001F6610"/>
    <w:rsid w:val="001F6A52"/>
    <w:rsid w:val="001F7110"/>
    <w:rsid w:val="001F78AD"/>
    <w:rsid w:val="001F7B6C"/>
    <w:rsid w:val="00200B37"/>
    <w:rsid w:val="00200EA3"/>
    <w:rsid w:val="002010BD"/>
    <w:rsid w:val="002036C9"/>
    <w:rsid w:val="0021094C"/>
    <w:rsid w:val="00212E4A"/>
    <w:rsid w:val="00214407"/>
    <w:rsid w:val="0021542C"/>
    <w:rsid w:val="00216EA1"/>
    <w:rsid w:val="002200D4"/>
    <w:rsid w:val="0022045C"/>
    <w:rsid w:val="00221541"/>
    <w:rsid w:val="00221790"/>
    <w:rsid w:val="0022379B"/>
    <w:rsid w:val="00223D73"/>
    <w:rsid w:val="00224825"/>
    <w:rsid w:val="002255B6"/>
    <w:rsid w:val="00226B86"/>
    <w:rsid w:val="002308D1"/>
    <w:rsid w:val="002311E7"/>
    <w:rsid w:val="00231657"/>
    <w:rsid w:val="00232E73"/>
    <w:rsid w:val="00233A37"/>
    <w:rsid w:val="00234E4D"/>
    <w:rsid w:val="002354CC"/>
    <w:rsid w:val="00235BE9"/>
    <w:rsid w:val="00236939"/>
    <w:rsid w:val="00237771"/>
    <w:rsid w:val="002401FE"/>
    <w:rsid w:val="00240F80"/>
    <w:rsid w:val="00241248"/>
    <w:rsid w:val="00243DF3"/>
    <w:rsid w:val="002447BF"/>
    <w:rsid w:val="002455FF"/>
    <w:rsid w:val="002457B1"/>
    <w:rsid w:val="00250172"/>
    <w:rsid w:val="00250F5D"/>
    <w:rsid w:val="002517D5"/>
    <w:rsid w:val="00253B6B"/>
    <w:rsid w:val="00253E39"/>
    <w:rsid w:val="00257809"/>
    <w:rsid w:val="00257C72"/>
    <w:rsid w:val="002603DE"/>
    <w:rsid w:val="00260D35"/>
    <w:rsid w:val="00261A26"/>
    <w:rsid w:val="00262E66"/>
    <w:rsid w:val="00265EF0"/>
    <w:rsid w:val="002675C8"/>
    <w:rsid w:val="0027005F"/>
    <w:rsid w:val="0027007B"/>
    <w:rsid w:val="00270211"/>
    <w:rsid w:val="002704CB"/>
    <w:rsid w:val="00271D8D"/>
    <w:rsid w:val="002739A5"/>
    <w:rsid w:val="00275AB0"/>
    <w:rsid w:val="002815FE"/>
    <w:rsid w:val="002830C1"/>
    <w:rsid w:val="00283311"/>
    <w:rsid w:val="002843DC"/>
    <w:rsid w:val="00291AF0"/>
    <w:rsid w:val="00292D02"/>
    <w:rsid w:val="0029530D"/>
    <w:rsid w:val="00297012"/>
    <w:rsid w:val="002A064E"/>
    <w:rsid w:val="002A0867"/>
    <w:rsid w:val="002A5CED"/>
    <w:rsid w:val="002A5D4D"/>
    <w:rsid w:val="002B2620"/>
    <w:rsid w:val="002B26E5"/>
    <w:rsid w:val="002B49F8"/>
    <w:rsid w:val="002B79E1"/>
    <w:rsid w:val="002C136D"/>
    <w:rsid w:val="002C54E5"/>
    <w:rsid w:val="002D2CE7"/>
    <w:rsid w:val="002D595D"/>
    <w:rsid w:val="002D7299"/>
    <w:rsid w:val="002E5A4D"/>
    <w:rsid w:val="002E6B4B"/>
    <w:rsid w:val="002E7B0A"/>
    <w:rsid w:val="002F0053"/>
    <w:rsid w:val="002F0AD5"/>
    <w:rsid w:val="002F1128"/>
    <w:rsid w:val="002F6013"/>
    <w:rsid w:val="002F7EF5"/>
    <w:rsid w:val="003007ED"/>
    <w:rsid w:val="0030164B"/>
    <w:rsid w:val="00302A9C"/>
    <w:rsid w:val="0030300C"/>
    <w:rsid w:val="003048AD"/>
    <w:rsid w:val="003050EC"/>
    <w:rsid w:val="00306A35"/>
    <w:rsid w:val="00307AC8"/>
    <w:rsid w:val="003115D4"/>
    <w:rsid w:val="0031369E"/>
    <w:rsid w:val="00315076"/>
    <w:rsid w:val="0032213E"/>
    <w:rsid w:val="00322CD9"/>
    <w:rsid w:val="00323E01"/>
    <w:rsid w:val="003243E3"/>
    <w:rsid w:val="003244F1"/>
    <w:rsid w:val="00324623"/>
    <w:rsid w:val="0032473E"/>
    <w:rsid w:val="003252AD"/>
    <w:rsid w:val="003267CC"/>
    <w:rsid w:val="003268CB"/>
    <w:rsid w:val="00331708"/>
    <w:rsid w:val="00334B81"/>
    <w:rsid w:val="00334F63"/>
    <w:rsid w:val="00336832"/>
    <w:rsid w:val="00337C52"/>
    <w:rsid w:val="00337E5B"/>
    <w:rsid w:val="003401CB"/>
    <w:rsid w:val="00343F12"/>
    <w:rsid w:val="00345BA0"/>
    <w:rsid w:val="00346ABC"/>
    <w:rsid w:val="00350D0E"/>
    <w:rsid w:val="00350FDB"/>
    <w:rsid w:val="00351E39"/>
    <w:rsid w:val="0035376C"/>
    <w:rsid w:val="0036106A"/>
    <w:rsid w:val="00362C47"/>
    <w:rsid w:val="003668E9"/>
    <w:rsid w:val="00367193"/>
    <w:rsid w:val="00367F3C"/>
    <w:rsid w:val="00370850"/>
    <w:rsid w:val="0037229F"/>
    <w:rsid w:val="003723D4"/>
    <w:rsid w:val="00374678"/>
    <w:rsid w:val="0037473C"/>
    <w:rsid w:val="00375037"/>
    <w:rsid w:val="00375549"/>
    <w:rsid w:val="003812DA"/>
    <w:rsid w:val="003832E3"/>
    <w:rsid w:val="00384A7F"/>
    <w:rsid w:val="00384F64"/>
    <w:rsid w:val="00386C09"/>
    <w:rsid w:val="003877C0"/>
    <w:rsid w:val="00387826"/>
    <w:rsid w:val="00387A60"/>
    <w:rsid w:val="00390A84"/>
    <w:rsid w:val="003916EB"/>
    <w:rsid w:val="003920E1"/>
    <w:rsid w:val="00392E4D"/>
    <w:rsid w:val="0039438B"/>
    <w:rsid w:val="00394AD4"/>
    <w:rsid w:val="00394D4D"/>
    <w:rsid w:val="003976ED"/>
    <w:rsid w:val="003A0FAE"/>
    <w:rsid w:val="003A1630"/>
    <w:rsid w:val="003A1CE4"/>
    <w:rsid w:val="003A2A1F"/>
    <w:rsid w:val="003A537E"/>
    <w:rsid w:val="003A5496"/>
    <w:rsid w:val="003A5EA3"/>
    <w:rsid w:val="003A64E0"/>
    <w:rsid w:val="003A7342"/>
    <w:rsid w:val="003A7C8E"/>
    <w:rsid w:val="003B0974"/>
    <w:rsid w:val="003B0DAD"/>
    <w:rsid w:val="003B5395"/>
    <w:rsid w:val="003B5C78"/>
    <w:rsid w:val="003B7D75"/>
    <w:rsid w:val="003C07BB"/>
    <w:rsid w:val="003C0909"/>
    <w:rsid w:val="003C3AB5"/>
    <w:rsid w:val="003C3DD1"/>
    <w:rsid w:val="003C4F63"/>
    <w:rsid w:val="003C6DF8"/>
    <w:rsid w:val="003C718B"/>
    <w:rsid w:val="003D0824"/>
    <w:rsid w:val="003D41D7"/>
    <w:rsid w:val="003D6789"/>
    <w:rsid w:val="003D6FB5"/>
    <w:rsid w:val="003D7633"/>
    <w:rsid w:val="003D7F64"/>
    <w:rsid w:val="003E1AC7"/>
    <w:rsid w:val="003E31EE"/>
    <w:rsid w:val="003E4393"/>
    <w:rsid w:val="003E49B5"/>
    <w:rsid w:val="003E502E"/>
    <w:rsid w:val="003E791B"/>
    <w:rsid w:val="003E7CEC"/>
    <w:rsid w:val="003F005A"/>
    <w:rsid w:val="003F388E"/>
    <w:rsid w:val="003F40FC"/>
    <w:rsid w:val="003F4FC9"/>
    <w:rsid w:val="003F574E"/>
    <w:rsid w:val="003F6065"/>
    <w:rsid w:val="003F62EE"/>
    <w:rsid w:val="003F70B8"/>
    <w:rsid w:val="004003A1"/>
    <w:rsid w:val="00401943"/>
    <w:rsid w:val="00402AAB"/>
    <w:rsid w:val="0040421D"/>
    <w:rsid w:val="004042E8"/>
    <w:rsid w:val="00405DC7"/>
    <w:rsid w:val="00406803"/>
    <w:rsid w:val="004071AF"/>
    <w:rsid w:val="0041047C"/>
    <w:rsid w:val="00410676"/>
    <w:rsid w:val="00410CF1"/>
    <w:rsid w:val="00412056"/>
    <w:rsid w:val="00413072"/>
    <w:rsid w:val="00413906"/>
    <w:rsid w:val="00414640"/>
    <w:rsid w:val="004224C2"/>
    <w:rsid w:val="004244D8"/>
    <w:rsid w:val="00430F56"/>
    <w:rsid w:val="00431513"/>
    <w:rsid w:val="00432632"/>
    <w:rsid w:val="00432B22"/>
    <w:rsid w:val="00435D9D"/>
    <w:rsid w:val="004371EE"/>
    <w:rsid w:val="00440A12"/>
    <w:rsid w:val="00440D5F"/>
    <w:rsid w:val="00442585"/>
    <w:rsid w:val="00445740"/>
    <w:rsid w:val="0044672D"/>
    <w:rsid w:val="00455AB2"/>
    <w:rsid w:val="00455C0A"/>
    <w:rsid w:val="00460A63"/>
    <w:rsid w:val="00461030"/>
    <w:rsid w:val="004618BB"/>
    <w:rsid w:val="00464386"/>
    <w:rsid w:val="00466469"/>
    <w:rsid w:val="00466FC0"/>
    <w:rsid w:val="00470B25"/>
    <w:rsid w:val="00470E33"/>
    <w:rsid w:val="00470E34"/>
    <w:rsid w:val="00471973"/>
    <w:rsid w:val="00475DA2"/>
    <w:rsid w:val="004777B8"/>
    <w:rsid w:val="004821F9"/>
    <w:rsid w:val="00482E92"/>
    <w:rsid w:val="00483370"/>
    <w:rsid w:val="004843E0"/>
    <w:rsid w:val="00484977"/>
    <w:rsid w:val="0048707F"/>
    <w:rsid w:val="00487D75"/>
    <w:rsid w:val="00490334"/>
    <w:rsid w:val="004913FC"/>
    <w:rsid w:val="004923A4"/>
    <w:rsid w:val="004933C4"/>
    <w:rsid w:val="00493682"/>
    <w:rsid w:val="00493BF3"/>
    <w:rsid w:val="00494F66"/>
    <w:rsid w:val="00496E13"/>
    <w:rsid w:val="00497E20"/>
    <w:rsid w:val="004A0422"/>
    <w:rsid w:val="004A2644"/>
    <w:rsid w:val="004A36D5"/>
    <w:rsid w:val="004A4544"/>
    <w:rsid w:val="004A7427"/>
    <w:rsid w:val="004B130F"/>
    <w:rsid w:val="004B384A"/>
    <w:rsid w:val="004B3D2D"/>
    <w:rsid w:val="004B526A"/>
    <w:rsid w:val="004B6B99"/>
    <w:rsid w:val="004B7B03"/>
    <w:rsid w:val="004C27C1"/>
    <w:rsid w:val="004C336D"/>
    <w:rsid w:val="004C3435"/>
    <w:rsid w:val="004C768A"/>
    <w:rsid w:val="004D039A"/>
    <w:rsid w:val="004D0D37"/>
    <w:rsid w:val="004D1FA5"/>
    <w:rsid w:val="004D4084"/>
    <w:rsid w:val="004D65DC"/>
    <w:rsid w:val="004E09FC"/>
    <w:rsid w:val="004E147E"/>
    <w:rsid w:val="004F0153"/>
    <w:rsid w:val="004F0E8F"/>
    <w:rsid w:val="004F1376"/>
    <w:rsid w:val="004F1ED1"/>
    <w:rsid w:val="004F1FF4"/>
    <w:rsid w:val="004F2307"/>
    <w:rsid w:val="004F3980"/>
    <w:rsid w:val="004F48CF"/>
    <w:rsid w:val="004F4BC2"/>
    <w:rsid w:val="004F668F"/>
    <w:rsid w:val="004F7F9F"/>
    <w:rsid w:val="005005CF"/>
    <w:rsid w:val="005014D2"/>
    <w:rsid w:val="00504A29"/>
    <w:rsid w:val="005055FB"/>
    <w:rsid w:val="005072FD"/>
    <w:rsid w:val="0050759D"/>
    <w:rsid w:val="00513343"/>
    <w:rsid w:val="00515322"/>
    <w:rsid w:val="005174E5"/>
    <w:rsid w:val="005201C8"/>
    <w:rsid w:val="00522D90"/>
    <w:rsid w:val="00522E52"/>
    <w:rsid w:val="00526AEC"/>
    <w:rsid w:val="005277A8"/>
    <w:rsid w:val="00527B4E"/>
    <w:rsid w:val="00527EF6"/>
    <w:rsid w:val="005301DD"/>
    <w:rsid w:val="005332DA"/>
    <w:rsid w:val="00533A75"/>
    <w:rsid w:val="00535EF2"/>
    <w:rsid w:val="00537750"/>
    <w:rsid w:val="00541AB8"/>
    <w:rsid w:val="005421BD"/>
    <w:rsid w:val="00542951"/>
    <w:rsid w:val="00542AAC"/>
    <w:rsid w:val="0054751E"/>
    <w:rsid w:val="00547849"/>
    <w:rsid w:val="005507C8"/>
    <w:rsid w:val="005508C7"/>
    <w:rsid w:val="00551B39"/>
    <w:rsid w:val="00552208"/>
    <w:rsid w:val="00556272"/>
    <w:rsid w:val="0055677E"/>
    <w:rsid w:val="0055753F"/>
    <w:rsid w:val="00557964"/>
    <w:rsid w:val="005617CB"/>
    <w:rsid w:val="005658E8"/>
    <w:rsid w:val="005700E9"/>
    <w:rsid w:val="005705CD"/>
    <w:rsid w:val="00570823"/>
    <w:rsid w:val="00571DAF"/>
    <w:rsid w:val="00571F9B"/>
    <w:rsid w:val="00573599"/>
    <w:rsid w:val="005738BF"/>
    <w:rsid w:val="00573F3A"/>
    <w:rsid w:val="00574C78"/>
    <w:rsid w:val="005752B3"/>
    <w:rsid w:val="0057792E"/>
    <w:rsid w:val="00577A48"/>
    <w:rsid w:val="00582AFA"/>
    <w:rsid w:val="00583989"/>
    <w:rsid w:val="00583F26"/>
    <w:rsid w:val="00587577"/>
    <w:rsid w:val="00593901"/>
    <w:rsid w:val="00594E15"/>
    <w:rsid w:val="00595144"/>
    <w:rsid w:val="0059576B"/>
    <w:rsid w:val="0059586D"/>
    <w:rsid w:val="005A0E0E"/>
    <w:rsid w:val="005A2437"/>
    <w:rsid w:val="005A37D0"/>
    <w:rsid w:val="005A58B6"/>
    <w:rsid w:val="005A60E2"/>
    <w:rsid w:val="005A61D1"/>
    <w:rsid w:val="005A6A7F"/>
    <w:rsid w:val="005A72A6"/>
    <w:rsid w:val="005A7AE2"/>
    <w:rsid w:val="005B0A49"/>
    <w:rsid w:val="005B1049"/>
    <w:rsid w:val="005B2FB3"/>
    <w:rsid w:val="005B74C1"/>
    <w:rsid w:val="005C6709"/>
    <w:rsid w:val="005C676F"/>
    <w:rsid w:val="005C7A5E"/>
    <w:rsid w:val="005C7FF5"/>
    <w:rsid w:val="005D01FF"/>
    <w:rsid w:val="005D1F21"/>
    <w:rsid w:val="005D35E6"/>
    <w:rsid w:val="005D3B6D"/>
    <w:rsid w:val="005D4E83"/>
    <w:rsid w:val="005D5ECC"/>
    <w:rsid w:val="005D6F30"/>
    <w:rsid w:val="005D7FBA"/>
    <w:rsid w:val="005E0078"/>
    <w:rsid w:val="005E037D"/>
    <w:rsid w:val="005E25AC"/>
    <w:rsid w:val="005E3720"/>
    <w:rsid w:val="005E44A6"/>
    <w:rsid w:val="005E4902"/>
    <w:rsid w:val="005E5691"/>
    <w:rsid w:val="005E575D"/>
    <w:rsid w:val="005E5F8D"/>
    <w:rsid w:val="005E6802"/>
    <w:rsid w:val="005E6BE5"/>
    <w:rsid w:val="005F0DA7"/>
    <w:rsid w:val="005F1EB2"/>
    <w:rsid w:val="005F2012"/>
    <w:rsid w:val="005F6198"/>
    <w:rsid w:val="005F647E"/>
    <w:rsid w:val="00602782"/>
    <w:rsid w:val="00602C36"/>
    <w:rsid w:val="006037ED"/>
    <w:rsid w:val="0060523A"/>
    <w:rsid w:val="00605B10"/>
    <w:rsid w:val="00606045"/>
    <w:rsid w:val="006077E9"/>
    <w:rsid w:val="00614970"/>
    <w:rsid w:val="00614993"/>
    <w:rsid w:val="00621390"/>
    <w:rsid w:val="006217D3"/>
    <w:rsid w:val="00621F17"/>
    <w:rsid w:val="00622ECC"/>
    <w:rsid w:val="006239DC"/>
    <w:rsid w:val="006249E6"/>
    <w:rsid w:val="006258B2"/>
    <w:rsid w:val="00626885"/>
    <w:rsid w:val="00626BE3"/>
    <w:rsid w:val="0062799D"/>
    <w:rsid w:val="00631D76"/>
    <w:rsid w:val="00633484"/>
    <w:rsid w:val="00634CBC"/>
    <w:rsid w:val="00635A90"/>
    <w:rsid w:val="0063632F"/>
    <w:rsid w:val="0064081B"/>
    <w:rsid w:val="00641508"/>
    <w:rsid w:val="00641BC9"/>
    <w:rsid w:val="00643D57"/>
    <w:rsid w:val="00644656"/>
    <w:rsid w:val="00644A83"/>
    <w:rsid w:val="006468F4"/>
    <w:rsid w:val="00647DEC"/>
    <w:rsid w:val="00652C5F"/>
    <w:rsid w:val="0065320C"/>
    <w:rsid w:val="0065482C"/>
    <w:rsid w:val="00656147"/>
    <w:rsid w:val="00657012"/>
    <w:rsid w:val="0066024E"/>
    <w:rsid w:val="00660447"/>
    <w:rsid w:val="0066078A"/>
    <w:rsid w:val="00661E68"/>
    <w:rsid w:val="00664EE4"/>
    <w:rsid w:val="00667994"/>
    <w:rsid w:val="006714F3"/>
    <w:rsid w:val="0067297C"/>
    <w:rsid w:val="00672DAF"/>
    <w:rsid w:val="006769E4"/>
    <w:rsid w:val="00681496"/>
    <w:rsid w:val="006816E3"/>
    <w:rsid w:val="006831F4"/>
    <w:rsid w:val="00686924"/>
    <w:rsid w:val="00687A07"/>
    <w:rsid w:val="00690CD8"/>
    <w:rsid w:val="006914BE"/>
    <w:rsid w:val="00691620"/>
    <w:rsid w:val="00692C40"/>
    <w:rsid w:val="00692E5E"/>
    <w:rsid w:val="00693B33"/>
    <w:rsid w:val="006949AE"/>
    <w:rsid w:val="00694E71"/>
    <w:rsid w:val="006955FF"/>
    <w:rsid w:val="006978D6"/>
    <w:rsid w:val="006A61BA"/>
    <w:rsid w:val="006A6DB4"/>
    <w:rsid w:val="006A776D"/>
    <w:rsid w:val="006B0405"/>
    <w:rsid w:val="006B0D6D"/>
    <w:rsid w:val="006B327D"/>
    <w:rsid w:val="006B33D4"/>
    <w:rsid w:val="006B4D8D"/>
    <w:rsid w:val="006B54F9"/>
    <w:rsid w:val="006C10C8"/>
    <w:rsid w:val="006C1A71"/>
    <w:rsid w:val="006C398D"/>
    <w:rsid w:val="006C4BDA"/>
    <w:rsid w:val="006C51DA"/>
    <w:rsid w:val="006D164C"/>
    <w:rsid w:val="006D2992"/>
    <w:rsid w:val="006D3E05"/>
    <w:rsid w:val="006D46E7"/>
    <w:rsid w:val="006D5DFA"/>
    <w:rsid w:val="006D6D0A"/>
    <w:rsid w:val="006D7BC1"/>
    <w:rsid w:val="006E137A"/>
    <w:rsid w:val="006E2457"/>
    <w:rsid w:val="006E2D8F"/>
    <w:rsid w:val="006E46AE"/>
    <w:rsid w:val="006E4C07"/>
    <w:rsid w:val="006E577E"/>
    <w:rsid w:val="006E6BF3"/>
    <w:rsid w:val="006E711E"/>
    <w:rsid w:val="006F0254"/>
    <w:rsid w:val="006F32B5"/>
    <w:rsid w:val="006F57E1"/>
    <w:rsid w:val="006F6877"/>
    <w:rsid w:val="006F6BD8"/>
    <w:rsid w:val="0070150F"/>
    <w:rsid w:val="00701803"/>
    <w:rsid w:val="00702081"/>
    <w:rsid w:val="00703437"/>
    <w:rsid w:val="00703735"/>
    <w:rsid w:val="007041F8"/>
    <w:rsid w:val="007044CB"/>
    <w:rsid w:val="00705CE2"/>
    <w:rsid w:val="00706B12"/>
    <w:rsid w:val="00706D8A"/>
    <w:rsid w:val="00707CD9"/>
    <w:rsid w:val="0071403D"/>
    <w:rsid w:val="00714908"/>
    <w:rsid w:val="00717C5A"/>
    <w:rsid w:val="00721553"/>
    <w:rsid w:val="00723191"/>
    <w:rsid w:val="00725453"/>
    <w:rsid w:val="007254E3"/>
    <w:rsid w:val="00732DDF"/>
    <w:rsid w:val="00734D46"/>
    <w:rsid w:val="00735BA0"/>
    <w:rsid w:val="00741125"/>
    <w:rsid w:val="0074258B"/>
    <w:rsid w:val="00744FB5"/>
    <w:rsid w:val="00746920"/>
    <w:rsid w:val="007473D2"/>
    <w:rsid w:val="00751597"/>
    <w:rsid w:val="00754B5C"/>
    <w:rsid w:val="00755EEC"/>
    <w:rsid w:val="007572B1"/>
    <w:rsid w:val="0076078E"/>
    <w:rsid w:val="00760E58"/>
    <w:rsid w:val="00761E2C"/>
    <w:rsid w:val="0076406A"/>
    <w:rsid w:val="0076535A"/>
    <w:rsid w:val="0077113C"/>
    <w:rsid w:val="00773EF2"/>
    <w:rsid w:val="007756CD"/>
    <w:rsid w:val="0077726D"/>
    <w:rsid w:val="007816AF"/>
    <w:rsid w:val="007821E6"/>
    <w:rsid w:val="0078447A"/>
    <w:rsid w:val="007858B7"/>
    <w:rsid w:val="00785BCA"/>
    <w:rsid w:val="00786F56"/>
    <w:rsid w:val="00790DD4"/>
    <w:rsid w:val="00791F54"/>
    <w:rsid w:val="007959D9"/>
    <w:rsid w:val="007A4D96"/>
    <w:rsid w:val="007A64D8"/>
    <w:rsid w:val="007A6718"/>
    <w:rsid w:val="007B1453"/>
    <w:rsid w:val="007B21A6"/>
    <w:rsid w:val="007B225C"/>
    <w:rsid w:val="007B2451"/>
    <w:rsid w:val="007B31E6"/>
    <w:rsid w:val="007B3252"/>
    <w:rsid w:val="007B4C7A"/>
    <w:rsid w:val="007B4E2A"/>
    <w:rsid w:val="007B5704"/>
    <w:rsid w:val="007C25FE"/>
    <w:rsid w:val="007C3A12"/>
    <w:rsid w:val="007C4DAA"/>
    <w:rsid w:val="007C723D"/>
    <w:rsid w:val="007C7512"/>
    <w:rsid w:val="007D0400"/>
    <w:rsid w:val="007D14A4"/>
    <w:rsid w:val="007D1C1D"/>
    <w:rsid w:val="007D2820"/>
    <w:rsid w:val="007D3BBD"/>
    <w:rsid w:val="007D3DBE"/>
    <w:rsid w:val="007D70EA"/>
    <w:rsid w:val="007E079B"/>
    <w:rsid w:val="007E1207"/>
    <w:rsid w:val="007E1585"/>
    <w:rsid w:val="007E2CC3"/>
    <w:rsid w:val="007E33E7"/>
    <w:rsid w:val="007E582D"/>
    <w:rsid w:val="007F08E6"/>
    <w:rsid w:val="007F16D1"/>
    <w:rsid w:val="007F288D"/>
    <w:rsid w:val="007F2A0C"/>
    <w:rsid w:val="007F3397"/>
    <w:rsid w:val="007F553E"/>
    <w:rsid w:val="007F639B"/>
    <w:rsid w:val="007F6549"/>
    <w:rsid w:val="007F67FF"/>
    <w:rsid w:val="008005A4"/>
    <w:rsid w:val="0080235F"/>
    <w:rsid w:val="0080272F"/>
    <w:rsid w:val="00802733"/>
    <w:rsid w:val="00805F45"/>
    <w:rsid w:val="008104A0"/>
    <w:rsid w:val="0081136A"/>
    <w:rsid w:val="008137DD"/>
    <w:rsid w:val="008152F9"/>
    <w:rsid w:val="00822056"/>
    <w:rsid w:val="0082288E"/>
    <w:rsid w:val="00822C65"/>
    <w:rsid w:val="00825B44"/>
    <w:rsid w:val="00825F02"/>
    <w:rsid w:val="00827716"/>
    <w:rsid w:val="008304E8"/>
    <w:rsid w:val="0083079C"/>
    <w:rsid w:val="00830D2B"/>
    <w:rsid w:val="00832787"/>
    <w:rsid w:val="00836137"/>
    <w:rsid w:val="008375A7"/>
    <w:rsid w:val="00837637"/>
    <w:rsid w:val="00840FD9"/>
    <w:rsid w:val="008466A0"/>
    <w:rsid w:val="0084689B"/>
    <w:rsid w:val="00847737"/>
    <w:rsid w:val="00850721"/>
    <w:rsid w:val="008525C6"/>
    <w:rsid w:val="008526DD"/>
    <w:rsid w:val="00853C22"/>
    <w:rsid w:val="0085549A"/>
    <w:rsid w:val="00856CC0"/>
    <w:rsid w:val="00860A10"/>
    <w:rsid w:val="00861E7B"/>
    <w:rsid w:val="00863DD2"/>
    <w:rsid w:val="008643AE"/>
    <w:rsid w:val="0086743E"/>
    <w:rsid w:val="00867AB5"/>
    <w:rsid w:val="00867D6A"/>
    <w:rsid w:val="00871BD8"/>
    <w:rsid w:val="00874864"/>
    <w:rsid w:val="0088641B"/>
    <w:rsid w:val="00886D55"/>
    <w:rsid w:val="0089037B"/>
    <w:rsid w:val="008911D1"/>
    <w:rsid w:val="008951D0"/>
    <w:rsid w:val="00895F50"/>
    <w:rsid w:val="00897BEA"/>
    <w:rsid w:val="008A1D13"/>
    <w:rsid w:val="008A5727"/>
    <w:rsid w:val="008A6BB5"/>
    <w:rsid w:val="008A7BDB"/>
    <w:rsid w:val="008B04A1"/>
    <w:rsid w:val="008B0FFE"/>
    <w:rsid w:val="008B1E3B"/>
    <w:rsid w:val="008B279A"/>
    <w:rsid w:val="008B34DF"/>
    <w:rsid w:val="008B36C6"/>
    <w:rsid w:val="008B49DD"/>
    <w:rsid w:val="008B5966"/>
    <w:rsid w:val="008B5FD1"/>
    <w:rsid w:val="008B64A8"/>
    <w:rsid w:val="008C0F0F"/>
    <w:rsid w:val="008C18B0"/>
    <w:rsid w:val="008C1EED"/>
    <w:rsid w:val="008C343D"/>
    <w:rsid w:val="008C347C"/>
    <w:rsid w:val="008C53E3"/>
    <w:rsid w:val="008C5946"/>
    <w:rsid w:val="008D087A"/>
    <w:rsid w:val="008D2ABF"/>
    <w:rsid w:val="008D33FB"/>
    <w:rsid w:val="008D400F"/>
    <w:rsid w:val="008D4E31"/>
    <w:rsid w:val="008D4ECB"/>
    <w:rsid w:val="008E04FA"/>
    <w:rsid w:val="008E0647"/>
    <w:rsid w:val="008E0C49"/>
    <w:rsid w:val="008E146E"/>
    <w:rsid w:val="008E159C"/>
    <w:rsid w:val="008E1BD0"/>
    <w:rsid w:val="008E45D0"/>
    <w:rsid w:val="008E4766"/>
    <w:rsid w:val="008E7B5D"/>
    <w:rsid w:val="008E7F71"/>
    <w:rsid w:val="008F0038"/>
    <w:rsid w:val="008F116C"/>
    <w:rsid w:val="008F178C"/>
    <w:rsid w:val="008F239C"/>
    <w:rsid w:val="008F2DB0"/>
    <w:rsid w:val="008F5487"/>
    <w:rsid w:val="009017C2"/>
    <w:rsid w:val="0090221D"/>
    <w:rsid w:val="00902260"/>
    <w:rsid w:val="0090363B"/>
    <w:rsid w:val="00903776"/>
    <w:rsid w:val="00904B70"/>
    <w:rsid w:val="00904E11"/>
    <w:rsid w:val="009079ED"/>
    <w:rsid w:val="00907F03"/>
    <w:rsid w:val="00910C20"/>
    <w:rsid w:val="00911177"/>
    <w:rsid w:val="00911466"/>
    <w:rsid w:val="00912175"/>
    <w:rsid w:val="0091509A"/>
    <w:rsid w:val="00920C3A"/>
    <w:rsid w:val="00924DCE"/>
    <w:rsid w:val="00925743"/>
    <w:rsid w:val="00925FF3"/>
    <w:rsid w:val="0093010B"/>
    <w:rsid w:val="0093135D"/>
    <w:rsid w:val="00937D62"/>
    <w:rsid w:val="00940015"/>
    <w:rsid w:val="00941AA4"/>
    <w:rsid w:val="009476EC"/>
    <w:rsid w:val="00950A67"/>
    <w:rsid w:val="00952D37"/>
    <w:rsid w:val="00953098"/>
    <w:rsid w:val="00953AE1"/>
    <w:rsid w:val="009548AB"/>
    <w:rsid w:val="00955440"/>
    <w:rsid w:val="009556F6"/>
    <w:rsid w:val="00956A09"/>
    <w:rsid w:val="00956B69"/>
    <w:rsid w:val="00961EA1"/>
    <w:rsid w:val="00964DAE"/>
    <w:rsid w:val="00967D1C"/>
    <w:rsid w:val="0097089C"/>
    <w:rsid w:val="00971247"/>
    <w:rsid w:val="00971DDE"/>
    <w:rsid w:val="00971EEC"/>
    <w:rsid w:val="00973FAE"/>
    <w:rsid w:val="00974C4F"/>
    <w:rsid w:val="0098474D"/>
    <w:rsid w:val="00985349"/>
    <w:rsid w:val="009878E9"/>
    <w:rsid w:val="00993B58"/>
    <w:rsid w:val="0099573E"/>
    <w:rsid w:val="00995B3C"/>
    <w:rsid w:val="00996315"/>
    <w:rsid w:val="00997D73"/>
    <w:rsid w:val="009A0565"/>
    <w:rsid w:val="009A1E52"/>
    <w:rsid w:val="009A3AED"/>
    <w:rsid w:val="009A4F37"/>
    <w:rsid w:val="009A6968"/>
    <w:rsid w:val="009A6EA7"/>
    <w:rsid w:val="009B449D"/>
    <w:rsid w:val="009B65E3"/>
    <w:rsid w:val="009C206B"/>
    <w:rsid w:val="009D0C4E"/>
    <w:rsid w:val="009D41DE"/>
    <w:rsid w:val="009D580C"/>
    <w:rsid w:val="009D62D0"/>
    <w:rsid w:val="009D7189"/>
    <w:rsid w:val="009D74EB"/>
    <w:rsid w:val="009E1065"/>
    <w:rsid w:val="009E1A56"/>
    <w:rsid w:val="009E30FF"/>
    <w:rsid w:val="009E46B9"/>
    <w:rsid w:val="009E6A15"/>
    <w:rsid w:val="009E6C90"/>
    <w:rsid w:val="009F0A42"/>
    <w:rsid w:val="009F1491"/>
    <w:rsid w:val="009F3547"/>
    <w:rsid w:val="009F4542"/>
    <w:rsid w:val="009F4E94"/>
    <w:rsid w:val="009F545D"/>
    <w:rsid w:val="00A03067"/>
    <w:rsid w:val="00A0500F"/>
    <w:rsid w:val="00A05034"/>
    <w:rsid w:val="00A102DF"/>
    <w:rsid w:val="00A132C3"/>
    <w:rsid w:val="00A16E87"/>
    <w:rsid w:val="00A20313"/>
    <w:rsid w:val="00A21F6B"/>
    <w:rsid w:val="00A242AF"/>
    <w:rsid w:val="00A273D4"/>
    <w:rsid w:val="00A2765B"/>
    <w:rsid w:val="00A3097B"/>
    <w:rsid w:val="00A3387D"/>
    <w:rsid w:val="00A433C7"/>
    <w:rsid w:val="00A4599D"/>
    <w:rsid w:val="00A506DA"/>
    <w:rsid w:val="00A51779"/>
    <w:rsid w:val="00A523B9"/>
    <w:rsid w:val="00A527CF"/>
    <w:rsid w:val="00A53EF8"/>
    <w:rsid w:val="00A60358"/>
    <w:rsid w:val="00A63414"/>
    <w:rsid w:val="00A6368E"/>
    <w:rsid w:val="00A64217"/>
    <w:rsid w:val="00A6521C"/>
    <w:rsid w:val="00A653DB"/>
    <w:rsid w:val="00A66848"/>
    <w:rsid w:val="00A7263B"/>
    <w:rsid w:val="00A74278"/>
    <w:rsid w:val="00A8069C"/>
    <w:rsid w:val="00A856EB"/>
    <w:rsid w:val="00A86652"/>
    <w:rsid w:val="00A86A0C"/>
    <w:rsid w:val="00A87736"/>
    <w:rsid w:val="00A9035F"/>
    <w:rsid w:val="00A919C1"/>
    <w:rsid w:val="00A91B17"/>
    <w:rsid w:val="00A927CC"/>
    <w:rsid w:val="00A9335D"/>
    <w:rsid w:val="00A93C68"/>
    <w:rsid w:val="00A974C6"/>
    <w:rsid w:val="00A97D27"/>
    <w:rsid w:val="00AA1814"/>
    <w:rsid w:val="00AA184A"/>
    <w:rsid w:val="00AA1A0E"/>
    <w:rsid w:val="00AA1FE6"/>
    <w:rsid w:val="00AA2CD6"/>
    <w:rsid w:val="00AA33CC"/>
    <w:rsid w:val="00AA3629"/>
    <w:rsid w:val="00AA371F"/>
    <w:rsid w:val="00AA44A4"/>
    <w:rsid w:val="00AA49E6"/>
    <w:rsid w:val="00AA58FA"/>
    <w:rsid w:val="00AA6B97"/>
    <w:rsid w:val="00AB02D9"/>
    <w:rsid w:val="00AB0802"/>
    <w:rsid w:val="00AB1ED1"/>
    <w:rsid w:val="00AB4ECE"/>
    <w:rsid w:val="00AB504E"/>
    <w:rsid w:val="00AB613B"/>
    <w:rsid w:val="00AB7742"/>
    <w:rsid w:val="00AC1301"/>
    <w:rsid w:val="00AC7049"/>
    <w:rsid w:val="00AC7460"/>
    <w:rsid w:val="00AC74A4"/>
    <w:rsid w:val="00AD0171"/>
    <w:rsid w:val="00AD0A0D"/>
    <w:rsid w:val="00AD18F1"/>
    <w:rsid w:val="00AD2218"/>
    <w:rsid w:val="00AD2DF1"/>
    <w:rsid w:val="00AD3A43"/>
    <w:rsid w:val="00AD687D"/>
    <w:rsid w:val="00AE2606"/>
    <w:rsid w:val="00AE60BF"/>
    <w:rsid w:val="00AE7267"/>
    <w:rsid w:val="00AF16B6"/>
    <w:rsid w:val="00AF447A"/>
    <w:rsid w:val="00AF5E68"/>
    <w:rsid w:val="00AF6868"/>
    <w:rsid w:val="00AF71D5"/>
    <w:rsid w:val="00B0019D"/>
    <w:rsid w:val="00B0026A"/>
    <w:rsid w:val="00B021C4"/>
    <w:rsid w:val="00B02A2F"/>
    <w:rsid w:val="00B0525B"/>
    <w:rsid w:val="00B05957"/>
    <w:rsid w:val="00B06BD9"/>
    <w:rsid w:val="00B06FA8"/>
    <w:rsid w:val="00B070AB"/>
    <w:rsid w:val="00B07C09"/>
    <w:rsid w:val="00B12A6A"/>
    <w:rsid w:val="00B1526F"/>
    <w:rsid w:val="00B173AE"/>
    <w:rsid w:val="00B21292"/>
    <w:rsid w:val="00B22848"/>
    <w:rsid w:val="00B23D36"/>
    <w:rsid w:val="00B24334"/>
    <w:rsid w:val="00B258A7"/>
    <w:rsid w:val="00B30211"/>
    <w:rsid w:val="00B327FA"/>
    <w:rsid w:val="00B3635F"/>
    <w:rsid w:val="00B369B0"/>
    <w:rsid w:val="00B4477E"/>
    <w:rsid w:val="00B452C6"/>
    <w:rsid w:val="00B46FAD"/>
    <w:rsid w:val="00B5049D"/>
    <w:rsid w:val="00B506A6"/>
    <w:rsid w:val="00B51312"/>
    <w:rsid w:val="00B538AA"/>
    <w:rsid w:val="00B54BA7"/>
    <w:rsid w:val="00B54DDC"/>
    <w:rsid w:val="00B54FFA"/>
    <w:rsid w:val="00B55F44"/>
    <w:rsid w:val="00B56333"/>
    <w:rsid w:val="00B568FE"/>
    <w:rsid w:val="00B57002"/>
    <w:rsid w:val="00B57A35"/>
    <w:rsid w:val="00B612F4"/>
    <w:rsid w:val="00B62CFB"/>
    <w:rsid w:val="00B63175"/>
    <w:rsid w:val="00B643E2"/>
    <w:rsid w:val="00B64EAD"/>
    <w:rsid w:val="00B65597"/>
    <w:rsid w:val="00B65E58"/>
    <w:rsid w:val="00B70385"/>
    <w:rsid w:val="00B707A2"/>
    <w:rsid w:val="00B715BD"/>
    <w:rsid w:val="00B744D5"/>
    <w:rsid w:val="00B76240"/>
    <w:rsid w:val="00B76F08"/>
    <w:rsid w:val="00B77B46"/>
    <w:rsid w:val="00B80019"/>
    <w:rsid w:val="00B818E5"/>
    <w:rsid w:val="00B82B0D"/>
    <w:rsid w:val="00B82D7B"/>
    <w:rsid w:val="00B86559"/>
    <w:rsid w:val="00B867CD"/>
    <w:rsid w:val="00B873EC"/>
    <w:rsid w:val="00B912A1"/>
    <w:rsid w:val="00B91F92"/>
    <w:rsid w:val="00B925EB"/>
    <w:rsid w:val="00B951DF"/>
    <w:rsid w:val="00B963EB"/>
    <w:rsid w:val="00B9661C"/>
    <w:rsid w:val="00BA2CF5"/>
    <w:rsid w:val="00BA39FD"/>
    <w:rsid w:val="00BA6296"/>
    <w:rsid w:val="00BA710D"/>
    <w:rsid w:val="00BA7957"/>
    <w:rsid w:val="00BB1146"/>
    <w:rsid w:val="00BB52B6"/>
    <w:rsid w:val="00BB609C"/>
    <w:rsid w:val="00BC0F5B"/>
    <w:rsid w:val="00BC1939"/>
    <w:rsid w:val="00BC2D64"/>
    <w:rsid w:val="00BC3189"/>
    <w:rsid w:val="00BC3458"/>
    <w:rsid w:val="00BC3D8A"/>
    <w:rsid w:val="00BD12CD"/>
    <w:rsid w:val="00BD2E7D"/>
    <w:rsid w:val="00BD5811"/>
    <w:rsid w:val="00BD5FAF"/>
    <w:rsid w:val="00BE016F"/>
    <w:rsid w:val="00BE09AC"/>
    <w:rsid w:val="00BE2BD9"/>
    <w:rsid w:val="00BE2E7E"/>
    <w:rsid w:val="00BE43C6"/>
    <w:rsid w:val="00BE4A01"/>
    <w:rsid w:val="00BE660C"/>
    <w:rsid w:val="00BE7DD3"/>
    <w:rsid w:val="00BE7EC0"/>
    <w:rsid w:val="00BF07FD"/>
    <w:rsid w:val="00BF0D7A"/>
    <w:rsid w:val="00BF1C84"/>
    <w:rsid w:val="00BF410F"/>
    <w:rsid w:val="00BF5916"/>
    <w:rsid w:val="00BF6913"/>
    <w:rsid w:val="00BF6D61"/>
    <w:rsid w:val="00BF7006"/>
    <w:rsid w:val="00C02005"/>
    <w:rsid w:val="00C022E6"/>
    <w:rsid w:val="00C03C03"/>
    <w:rsid w:val="00C0427A"/>
    <w:rsid w:val="00C05AF8"/>
    <w:rsid w:val="00C06185"/>
    <w:rsid w:val="00C11071"/>
    <w:rsid w:val="00C1295E"/>
    <w:rsid w:val="00C14710"/>
    <w:rsid w:val="00C1498F"/>
    <w:rsid w:val="00C219E3"/>
    <w:rsid w:val="00C24E61"/>
    <w:rsid w:val="00C253DE"/>
    <w:rsid w:val="00C25D9A"/>
    <w:rsid w:val="00C26112"/>
    <w:rsid w:val="00C3063E"/>
    <w:rsid w:val="00C3080B"/>
    <w:rsid w:val="00C310E8"/>
    <w:rsid w:val="00C320AE"/>
    <w:rsid w:val="00C33051"/>
    <w:rsid w:val="00C40F1E"/>
    <w:rsid w:val="00C4250B"/>
    <w:rsid w:val="00C43433"/>
    <w:rsid w:val="00C448D8"/>
    <w:rsid w:val="00C463BA"/>
    <w:rsid w:val="00C46F4B"/>
    <w:rsid w:val="00C504E8"/>
    <w:rsid w:val="00C514A5"/>
    <w:rsid w:val="00C547A8"/>
    <w:rsid w:val="00C5594D"/>
    <w:rsid w:val="00C560FA"/>
    <w:rsid w:val="00C57C7C"/>
    <w:rsid w:val="00C57F57"/>
    <w:rsid w:val="00C61ECA"/>
    <w:rsid w:val="00C621DF"/>
    <w:rsid w:val="00C62A40"/>
    <w:rsid w:val="00C630DA"/>
    <w:rsid w:val="00C675AD"/>
    <w:rsid w:val="00C764AE"/>
    <w:rsid w:val="00C777EA"/>
    <w:rsid w:val="00C819FB"/>
    <w:rsid w:val="00C83167"/>
    <w:rsid w:val="00C87B47"/>
    <w:rsid w:val="00C92F99"/>
    <w:rsid w:val="00C93746"/>
    <w:rsid w:val="00C9477A"/>
    <w:rsid w:val="00C958F5"/>
    <w:rsid w:val="00CA0628"/>
    <w:rsid w:val="00CA11D3"/>
    <w:rsid w:val="00CA142B"/>
    <w:rsid w:val="00CA14E8"/>
    <w:rsid w:val="00CA25B9"/>
    <w:rsid w:val="00CA2F0D"/>
    <w:rsid w:val="00CA49FD"/>
    <w:rsid w:val="00CA56AA"/>
    <w:rsid w:val="00CA576E"/>
    <w:rsid w:val="00CA6A42"/>
    <w:rsid w:val="00CA6AC4"/>
    <w:rsid w:val="00CA7450"/>
    <w:rsid w:val="00CA7E57"/>
    <w:rsid w:val="00CB0263"/>
    <w:rsid w:val="00CB2B4E"/>
    <w:rsid w:val="00CB2CD5"/>
    <w:rsid w:val="00CB445D"/>
    <w:rsid w:val="00CB5020"/>
    <w:rsid w:val="00CC3F85"/>
    <w:rsid w:val="00CC46AE"/>
    <w:rsid w:val="00CC71C7"/>
    <w:rsid w:val="00CD05F0"/>
    <w:rsid w:val="00CD0658"/>
    <w:rsid w:val="00CD7355"/>
    <w:rsid w:val="00CE08B6"/>
    <w:rsid w:val="00CE1367"/>
    <w:rsid w:val="00CE13C5"/>
    <w:rsid w:val="00CE6EFE"/>
    <w:rsid w:val="00CE7CDF"/>
    <w:rsid w:val="00CF3554"/>
    <w:rsid w:val="00CF5346"/>
    <w:rsid w:val="00D00BD0"/>
    <w:rsid w:val="00D00E4B"/>
    <w:rsid w:val="00D053AA"/>
    <w:rsid w:val="00D07E16"/>
    <w:rsid w:val="00D10E25"/>
    <w:rsid w:val="00D11968"/>
    <w:rsid w:val="00D1372D"/>
    <w:rsid w:val="00D13E9F"/>
    <w:rsid w:val="00D13F59"/>
    <w:rsid w:val="00D16199"/>
    <w:rsid w:val="00D1683C"/>
    <w:rsid w:val="00D17DAB"/>
    <w:rsid w:val="00D20619"/>
    <w:rsid w:val="00D2083A"/>
    <w:rsid w:val="00D227A4"/>
    <w:rsid w:val="00D252C2"/>
    <w:rsid w:val="00D25543"/>
    <w:rsid w:val="00D30F2C"/>
    <w:rsid w:val="00D319A5"/>
    <w:rsid w:val="00D32C47"/>
    <w:rsid w:val="00D358EC"/>
    <w:rsid w:val="00D36396"/>
    <w:rsid w:val="00D37928"/>
    <w:rsid w:val="00D4167B"/>
    <w:rsid w:val="00D41EFD"/>
    <w:rsid w:val="00D41FE0"/>
    <w:rsid w:val="00D461F1"/>
    <w:rsid w:val="00D50390"/>
    <w:rsid w:val="00D50F05"/>
    <w:rsid w:val="00D52630"/>
    <w:rsid w:val="00D53F60"/>
    <w:rsid w:val="00D54C0D"/>
    <w:rsid w:val="00D553CA"/>
    <w:rsid w:val="00D56734"/>
    <w:rsid w:val="00D56E8C"/>
    <w:rsid w:val="00D608A9"/>
    <w:rsid w:val="00D678D9"/>
    <w:rsid w:val="00D7319C"/>
    <w:rsid w:val="00D73B0A"/>
    <w:rsid w:val="00D76A2C"/>
    <w:rsid w:val="00D76B06"/>
    <w:rsid w:val="00D8160C"/>
    <w:rsid w:val="00D81829"/>
    <w:rsid w:val="00D82979"/>
    <w:rsid w:val="00D86763"/>
    <w:rsid w:val="00D877C0"/>
    <w:rsid w:val="00D91DBF"/>
    <w:rsid w:val="00D92E5E"/>
    <w:rsid w:val="00D94AD2"/>
    <w:rsid w:val="00D9705C"/>
    <w:rsid w:val="00D97690"/>
    <w:rsid w:val="00DA0A2C"/>
    <w:rsid w:val="00DA0AAF"/>
    <w:rsid w:val="00DA3E22"/>
    <w:rsid w:val="00DA46B5"/>
    <w:rsid w:val="00DA5ABC"/>
    <w:rsid w:val="00DA62BF"/>
    <w:rsid w:val="00DA6F69"/>
    <w:rsid w:val="00DB0AA4"/>
    <w:rsid w:val="00DB289C"/>
    <w:rsid w:val="00DB356E"/>
    <w:rsid w:val="00DB3C48"/>
    <w:rsid w:val="00DB5B21"/>
    <w:rsid w:val="00DB6B47"/>
    <w:rsid w:val="00DC14E3"/>
    <w:rsid w:val="00DC28C2"/>
    <w:rsid w:val="00DC2EB9"/>
    <w:rsid w:val="00DC6CD1"/>
    <w:rsid w:val="00DD46ED"/>
    <w:rsid w:val="00DD598C"/>
    <w:rsid w:val="00DD60C6"/>
    <w:rsid w:val="00DD6469"/>
    <w:rsid w:val="00DD6C4A"/>
    <w:rsid w:val="00DE3D24"/>
    <w:rsid w:val="00DF1CD6"/>
    <w:rsid w:val="00DF23D7"/>
    <w:rsid w:val="00DF3528"/>
    <w:rsid w:val="00DF4D59"/>
    <w:rsid w:val="00DF659B"/>
    <w:rsid w:val="00DF6664"/>
    <w:rsid w:val="00DF7E53"/>
    <w:rsid w:val="00E00DB5"/>
    <w:rsid w:val="00E01A19"/>
    <w:rsid w:val="00E03356"/>
    <w:rsid w:val="00E03779"/>
    <w:rsid w:val="00E05C0E"/>
    <w:rsid w:val="00E075C8"/>
    <w:rsid w:val="00E11C3B"/>
    <w:rsid w:val="00E13B43"/>
    <w:rsid w:val="00E16454"/>
    <w:rsid w:val="00E17D14"/>
    <w:rsid w:val="00E21EC8"/>
    <w:rsid w:val="00E254C4"/>
    <w:rsid w:val="00E2583D"/>
    <w:rsid w:val="00E25DC8"/>
    <w:rsid w:val="00E30E54"/>
    <w:rsid w:val="00E31B57"/>
    <w:rsid w:val="00E33FBF"/>
    <w:rsid w:val="00E40E04"/>
    <w:rsid w:val="00E40E97"/>
    <w:rsid w:val="00E45AA0"/>
    <w:rsid w:val="00E46110"/>
    <w:rsid w:val="00E47F55"/>
    <w:rsid w:val="00E51F09"/>
    <w:rsid w:val="00E54E8D"/>
    <w:rsid w:val="00E55A22"/>
    <w:rsid w:val="00E5672C"/>
    <w:rsid w:val="00E65EA1"/>
    <w:rsid w:val="00E66621"/>
    <w:rsid w:val="00E673E3"/>
    <w:rsid w:val="00E70A05"/>
    <w:rsid w:val="00E724FD"/>
    <w:rsid w:val="00E72B96"/>
    <w:rsid w:val="00E7497A"/>
    <w:rsid w:val="00E7568D"/>
    <w:rsid w:val="00E75AE4"/>
    <w:rsid w:val="00E82795"/>
    <w:rsid w:val="00E8320B"/>
    <w:rsid w:val="00E85CAC"/>
    <w:rsid w:val="00E86D94"/>
    <w:rsid w:val="00E910D7"/>
    <w:rsid w:val="00E93F52"/>
    <w:rsid w:val="00E96467"/>
    <w:rsid w:val="00EA182B"/>
    <w:rsid w:val="00EA249C"/>
    <w:rsid w:val="00EA423C"/>
    <w:rsid w:val="00EA58E3"/>
    <w:rsid w:val="00EA5BEE"/>
    <w:rsid w:val="00EA61E7"/>
    <w:rsid w:val="00EB0A1C"/>
    <w:rsid w:val="00EB158C"/>
    <w:rsid w:val="00EB1C7D"/>
    <w:rsid w:val="00EB2A88"/>
    <w:rsid w:val="00EB2DBD"/>
    <w:rsid w:val="00EB6471"/>
    <w:rsid w:val="00EB6702"/>
    <w:rsid w:val="00EB7EF5"/>
    <w:rsid w:val="00EC0EA9"/>
    <w:rsid w:val="00EC4943"/>
    <w:rsid w:val="00EC4CEF"/>
    <w:rsid w:val="00EC53C4"/>
    <w:rsid w:val="00EC5C22"/>
    <w:rsid w:val="00EC63DE"/>
    <w:rsid w:val="00EC78EF"/>
    <w:rsid w:val="00EC7ACF"/>
    <w:rsid w:val="00ED12C9"/>
    <w:rsid w:val="00ED4113"/>
    <w:rsid w:val="00ED4268"/>
    <w:rsid w:val="00ED57F9"/>
    <w:rsid w:val="00EE2C00"/>
    <w:rsid w:val="00EE3768"/>
    <w:rsid w:val="00EF06D8"/>
    <w:rsid w:val="00EF155F"/>
    <w:rsid w:val="00EF1B01"/>
    <w:rsid w:val="00EF20BC"/>
    <w:rsid w:val="00EF223C"/>
    <w:rsid w:val="00EF2939"/>
    <w:rsid w:val="00EF4042"/>
    <w:rsid w:val="00EF47E6"/>
    <w:rsid w:val="00EF538E"/>
    <w:rsid w:val="00EF62A0"/>
    <w:rsid w:val="00EF6FC3"/>
    <w:rsid w:val="00EF7706"/>
    <w:rsid w:val="00F000A0"/>
    <w:rsid w:val="00F00FE6"/>
    <w:rsid w:val="00F03E23"/>
    <w:rsid w:val="00F03EA9"/>
    <w:rsid w:val="00F04C24"/>
    <w:rsid w:val="00F07861"/>
    <w:rsid w:val="00F136FF"/>
    <w:rsid w:val="00F15550"/>
    <w:rsid w:val="00F16D94"/>
    <w:rsid w:val="00F20BDE"/>
    <w:rsid w:val="00F21FEE"/>
    <w:rsid w:val="00F231A5"/>
    <w:rsid w:val="00F24C0F"/>
    <w:rsid w:val="00F26659"/>
    <w:rsid w:val="00F26C1B"/>
    <w:rsid w:val="00F270B0"/>
    <w:rsid w:val="00F353D7"/>
    <w:rsid w:val="00F35A92"/>
    <w:rsid w:val="00F35D1A"/>
    <w:rsid w:val="00F36E18"/>
    <w:rsid w:val="00F4072C"/>
    <w:rsid w:val="00F40FFB"/>
    <w:rsid w:val="00F4123D"/>
    <w:rsid w:val="00F412AE"/>
    <w:rsid w:val="00F42A9B"/>
    <w:rsid w:val="00F42CE8"/>
    <w:rsid w:val="00F430E7"/>
    <w:rsid w:val="00F45EF7"/>
    <w:rsid w:val="00F46E3F"/>
    <w:rsid w:val="00F476D9"/>
    <w:rsid w:val="00F512DC"/>
    <w:rsid w:val="00F53377"/>
    <w:rsid w:val="00F54AE3"/>
    <w:rsid w:val="00F55DD3"/>
    <w:rsid w:val="00F624A9"/>
    <w:rsid w:val="00F63B42"/>
    <w:rsid w:val="00F67272"/>
    <w:rsid w:val="00F67802"/>
    <w:rsid w:val="00F67F76"/>
    <w:rsid w:val="00F7021A"/>
    <w:rsid w:val="00F70C31"/>
    <w:rsid w:val="00F73934"/>
    <w:rsid w:val="00F74DF7"/>
    <w:rsid w:val="00F75071"/>
    <w:rsid w:val="00F7534D"/>
    <w:rsid w:val="00F7768E"/>
    <w:rsid w:val="00F837A3"/>
    <w:rsid w:val="00F842B0"/>
    <w:rsid w:val="00F84A0F"/>
    <w:rsid w:val="00F8609F"/>
    <w:rsid w:val="00F91F5F"/>
    <w:rsid w:val="00F92A94"/>
    <w:rsid w:val="00F9347B"/>
    <w:rsid w:val="00F93F86"/>
    <w:rsid w:val="00F95159"/>
    <w:rsid w:val="00F95C6A"/>
    <w:rsid w:val="00FA127C"/>
    <w:rsid w:val="00FA1721"/>
    <w:rsid w:val="00FA3A0E"/>
    <w:rsid w:val="00FA6CD3"/>
    <w:rsid w:val="00FB068C"/>
    <w:rsid w:val="00FB4744"/>
    <w:rsid w:val="00FC200A"/>
    <w:rsid w:val="00FC26CD"/>
    <w:rsid w:val="00FC4D6A"/>
    <w:rsid w:val="00FC4DA5"/>
    <w:rsid w:val="00FC51D3"/>
    <w:rsid w:val="00FC57D5"/>
    <w:rsid w:val="00FC609C"/>
    <w:rsid w:val="00FC6BE5"/>
    <w:rsid w:val="00FC6F4E"/>
    <w:rsid w:val="00FD173C"/>
    <w:rsid w:val="00FD2156"/>
    <w:rsid w:val="00FD3BE3"/>
    <w:rsid w:val="00FD4162"/>
    <w:rsid w:val="00FD4F0C"/>
    <w:rsid w:val="00FD5177"/>
    <w:rsid w:val="00FD675E"/>
    <w:rsid w:val="00FE1056"/>
    <w:rsid w:val="00FE4168"/>
    <w:rsid w:val="00FE4D60"/>
    <w:rsid w:val="00FE66B7"/>
    <w:rsid w:val="00FE7DCF"/>
    <w:rsid w:val="00FF15A0"/>
    <w:rsid w:val="00FF1A9F"/>
    <w:rsid w:val="00FF1E51"/>
    <w:rsid w:val="00FF4946"/>
    <w:rsid w:val="00FF655C"/>
    <w:rsid w:val="0248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AU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spacing w:before="480" w:after="240"/>
      <w:outlineLvl w:val="0"/>
    </w:pPr>
    <w:rPr>
      <w:rFonts w:ascii="Verdana" w:hAnsi="Verdana"/>
      <w:b/>
      <w:bCs/>
      <w:sz w:val="20"/>
    </w:rPr>
  </w:style>
  <w:style w:type="paragraph" w:styleId="3">
    <w:name w:val="heading 2"/>
    <w:basedOn w:val="1"/>
    <w:next w:val="1"/>
    <w:link w:val="53"/>
    <w:qFormat/>
    <w:uiPriority w:val="0"/>
    <w:pPr>
      <w:keepNext/>
      <w:jc w:val="center"/>
      <w:outlineLvl w:val="1"/>
    </w:pPr>
    <w:rPr>
      <w:rFonts w:ascii="Verdana" w:hAnsi="Verdana"/>
      <w:b/>
      <w:bCs/>
      <w:sz w:val="12"/>
    </w:rPr>
  </w:style>
  <w:style w:type="paragraph" w:styleId="4">
    <w:name w:val="heading 3"/>
    <w:basedOn w:val="1"/>
    <w:next w:val="1"/>
    <w:qFormat/>
    <w:uiPriority w:val="0"/>
    <w:pPr>
      <w:keepNext/>
      <w:spacing w:after="240"/>
      <w:ind w:left="1077"/>
      <w:outlineLvl w:val="2"/>
    </w:pPr>
    <w:rPr>
      <w:rFonts w:ascii="Verdana" w:hAnsi="Verdana"/>
      <w:b/>
      <w:bCs/>
      <w:sz w:val="1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Verdana" w:hAnsi="Verdana"/>
      <w:b/>
      <w:bCs/>
      <w:sz w:val="10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Verdana" w:hAnsi="Verdana"/>
      <w:b/>
      <w:bCs/>
      <w:sz w:val="10"/>
    </w:rPr>
  </w:style>
  <w:style w:type="paragraph" w:styleId="7">
    <w:name w:val="heading 6"/>
    <w:basedOn w:val="1"/>
    <w:next w:val="1"/>
    <w:qFormat/>
    <w:uiPriority w:val="0"/>
    <w:pPr>
      <w:keepNext/>
      <w:spacing w:after="240"/>
      <w:outlineLvl w:val="5"/>
    </w:pPr>
    <w:rPr>
      <w:rFonts w:ascii="Verdana" w:hAnsi="Verdana"/>
      <w:b/>
      <w:bCs/>
      <w:sz w:val="72"/>
    </w:rPr>
  </w:style>
  <w:style w:type="paragraph" w:styleId="8">
    <w:name w:val="heading 7"/>
    <w:basedOn w:val="1"/>
    <w:next w:val="1"/>
    <w:qFormat/>
    <w:uiPriority w:val="0"/>
    <w:pPr>
      <w:keepNext/>
      <w:spacing w:before="20"/>
      <w:jc w:val="right"/>
      <w:outlineLvl w:val="6"/>
    </w:pPr>
    <w:rPr>
      <w:rFonts w:ascii="Dax-Regular" w:hAnsi="Dax-Regular"/>
      <w:b/>
      <w:bCs/>
      <w:sz w:val="16"/>
    </w:rPr>
  </w:style>
  <w:style w:type="paragraph" w:styleId="9">
    <w:name w:val="heading 8"/>
    <w:basedOn w:val="1"/>
    <w:next w:val="1"/>
    <w:qFormat/>
    <w:uiPriority w:val="0"/>
    <w:pPr>
      <w:keepNext/>
      <w:spacing w:before="240"/>
      <w:ind w:left="1077"/>
      <w:outlineLvl w:val="7"/>
    </w:pPr>
    <w:rPr>
      <w:rFonts w:ascii="Dax-Regular" w:hAnsi="Dax-Regular"/>
      <w:b/>
      <w:bCs/>
      <w:sz w:val="20"/>
    </w:rPr>
  </w:style>
  <w:style w:type="paragraph" w:styleId="10">
    <w:name w:val="heading 9"/>
    <w:basedOn w:val="1"/>
    <w:next w:val="1"/>
    <w:link w:val="54"/>
    <w:qFormat/>
    <w:uiPriority w:val="0"/>
    <w:pPr>
      <w:keepNext/>
      <w:ind w:left="1080"/>
      <w:outlineLvl w:val="8"/>
    </w:pPr>
    <w:rPr>
      <w:rFonts w:ascii="Dax-Regular" w:hAnsi="Dax-Regular"/>
      <w:sz w:val="14"/>
      <w:u w:val="single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6"/>
    <w:qFormat/>
    <w:uiPriority w:val="0"/>
    <w:pPr>
      <w:jc w:val="center"/>
    </w:pPr>
    <w:rPr>
      <w:rFonts w:ascii="Verdana" w:hAnsi="Verdana"/>
      <w:sz w:val="10"/>
    </w:rPr>
  </w:style>
  <w:style w:type="paragraph" w:styleId="15">
    <w:name w:val="Body Text 2"/>
    <w:basedOn w:val="1"/>
    <w:link w:val="44"/>
    <w:uiPriority w:val="0"/>
    <w:pPr>
      <w:jc w:val="both"/>
    </w:pPr>
    <w:rPr>
      <w:rFonts w:ascii="Verdana" w:hAnsi="Verdana"/>
      <w:sz w:val="10"/>
    </w:rPr>
  </w:style>
  <w:style w:type="paragraph" w:styleId="16">
    <w:name w:val="Body Text 3"/>
    <w:basedOn w:val="1"/>
    <w:qFormat/>
    <w:uiPriority w:val="0"/>
    <w:pPr>
      <w:spacing w:after="240"/>
    </w:pPr>
    <w:rPr>
      <w:rFonts w:ascii="Verdana" w:hAnsi="Verdana"/>
      <w:b/>
      <w:bCs/>
      <w:sz w:val="32"/>
    </w:rPr>
  </w:style>
  <w:style w:type="paragraph" w:styleId="17">
    <w:name w:val="Body Text Indent"/>
    <w:basedOn w:val="1"/>
    <w:uiPriority w:val="0"/>
    <w:pPr>
      <w:ind w:left="82"/>
    </w:pPr>
    <w:rPr>
      <w:rFonts w:ascii="Verdana" w:hAnsi="Verdana"/>
      <w:sz w:val="22"/>
    </w:rPr>
  </w:style>
  <w:style w:type="paragraph" w:styleId="18">
    <w:name w:val="Body Text Indent 2"/>
    <w:basedOn w:val="1"/>
    <w:link w:val="45"/>
    <w:qFormat/>
    <w:uiPriority w:val="0"/>
    <w:pPr>
      <w:spacing w:after="120" w:line="480" w:lineRule="auto"/>
      <w:ind w:left="283"/>
    </w:pPr>
  </w:style>
  <w:style w:type="character" w:styleId="19">
    <w:name w:val="annotation reference"/>
    <w:basedOn w:val="11"/>
    <w:semiHidden/>
    <w:uiPriority w:val="0"/>
    <w:rPr>
      <w:sz w:val="16"/>
      <w:szCs w:val="16"/>
    </w:rPr>
  </w:style>
  <w:style w:type="paragraph" w:styleId="20">
    <w:name w:val="annotation text"/>
    <w:basedOn w:val="1"/>
    <w:link w:val="48"/>
    <w:semiHidden/>
    <w:qFormat/>
    <w:uiPriority w:val="0"/>
    <w:rPr>
      <w:sz w:val="20"/>
      <w:szCs w:val="20"/>
    </w:rPr>
  </w:style>
  <w:style w:type="paragraph" w:styleId="21">
    <w:name w:val="annotation subject"/>
    <w:basedOn w:val="20"/>
    <w:next w:val="20"/>
    <w:link w:val="49"/>
    <w:semiHidden/>
    <w:unhideWhenUsed/>
    <w:qFormat/>
    <w:uiPriority w:val="0"/>
    <w:rPr>
      <w:b/>
      <w:bCs/>
    </w:rPr>
  </w:style>
  <w:style w:type="character" w:styleId="22">
    <w:name w:val="Emphasis"/>
    <w:basedOn w:val="11"/>
    <w:qFormat/>
    <w:uiPriority w:val="0"/>
    <w:rPr>
      <w:i/>
      <w:iCs/>
    </w:rPr>
  </w:style>
  <w:style w:type="character" w:styleId="23">
    <w:name w:val="FollowedHyperlink"/>
    <w:basedOn w:val="11"/>
    <w:uiPriority w:val="0"/>
    <w:rPr>
      <w:color w:val="800080"/>
      <w:u w:val="single"/>
    </w:rPr>
  </w:style>
  <w:style w:type="paragraph" w:styleId="24">
    <w:name w:val="footer"/>
    <w:basedOn w:val="1"/>
    <w:link w:val="55"/>
    <w:uiPriority w:val="0"/>
    <w:pPr>
      <w:tabs>
        <w:tab w:val="center" w:pos="4153"/>
        <w:tab w:val="right" w:pos="8306"/>
      </w:tabs>
    </w:pPr>
  </w:style>
  <w:style w:type="paragraph" w:styleId="25">
    <w:name w:val="header"/>
    <w:basedOn w:val="1"/>
    <w:link w:val="42"/>
    <w:uiPriority w:val="0"/>
    <w:pPr>
      <w:tabs>
        <w:tab w:val="center" w:pos="4153"/>
        <w:tab w:val="right" w:pos="8306"/>
      </w:tabs>
      <w:jc w:val="center"/>
    </w:pPr>
    <w:rPr>
      <w:rFonts w:ascii="Verdana" w:hAnsi="Verdana"/>
      <w:b/>
      <w:bCs/>
      <w:sz w:val="12"/>
    </w:rPr>
  </w:style>
  <w:style w:type="character" w:styleId="26">
    <w:name w:val="Hyperlink"/>
    <w:basedOn w:val="11"/>
    <w:uiPriority w:val="99"/>
    <w:rPr>
      <w:color w:val="0000FF"/>
      <w:u w:val="single"/>
    </w:rPr>
  </w:style>
  <w:style w:type="paragraph" w:styleId="27">
    <w:name w:val="List Bullet"/>
    <w:basedOn w:val="1"/>
    <w:autoRedefine/>
    <w:uiPriority w:val="0"/>
    <w:pPr>
      <w:numPr>
        <w:ilvl w:val="0"/>
        <w:numId w:val="1"/>
      </w:numPr>
    </w:pPr>
  </w:style>
  <w:style w:type="paragraph" w:styleId="2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lang w:eastAsia="en-AU"/>
    </w:rPr>
  </w:style>
  <w:style w:type="character" w:styleId="29">
    <w:name w:val="page number"/>
    <w:basedOn w:val="11"/>
    <w:uiPriority w:val="0"/>
  </w:style>
  <w:style w:type="table" w:styleId="3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oc 1"/>
    <w:basedOn w:val="1"/>
    <w:next w:val="1"/>
    <w:autoRedefine/>
    <w:qFormat/>
    <w:uiPriority w:val="39"/>
    <w:rPr>
      <w:rFonts w:ascii="Ebrima" w:hAnsi="Ebrima"/>
      <w:sz w:val="20"/>
    </w:rPr>
  </w:style>
  <w:style w:type="paragraph" w:styleId="32">
    <w:name w:val="toc 2"/>
    <w:basedOn w:val="1"/>
    <w:next w:val="1"/>
    <w:autoRedefine/>
    <w:semiHidden/>
    <w:uiPriority w:val="0"/>
    <w:pPr>
      <w:ind w:left="240"/>
    </w:pPr>
  </w:style>
  <w:style w:type="paragraph" w:styleId="33">
    <w:name w:val="toc 3"/>
    <w:basedOn w:val="1"/>
    <w:next w:val="1"/>
    <w:autoRedefine/>
    <w:semiHidden/>
    <w:uiPriority w:val="0"/>
    <w:pPr>
      <w:ind w:left="480"/>
    </w:pPr>
  </w:style>
  <w:style w:type="paragraph" w:styleId="34">
    <w:name w:val="toc 4"/>
    <w:basedOn w:val="1"/>
    <w:next w:val="1"/>
    <w:autoRedefine/>
    <w:semiHidden/>
    <w:uiPriority w:val="0"/>
    <w:pPr>
      <w:ind w:left="720"/>
    </w:pPr>
  </w:style>
  <w:style w:type="paragraph" w:styleId="35">
    <w:name w:val="toc 5"/>
    <w:basedOn w:val="1"/>
    <w:next w:val="1"/>
    <w:autoRedefine/>
    <w:semiHidden/>
    <w:uiPriority w:val="0"/>
    <w:pPr>
      <w:ind w:left="960"/>
    </w:pPr>
  </w:style>
  <w:style w:type="paragraph" w:styleId="36">
    <w:name w:val="toc 6"/>
    <w:basedOn w:val="1"/>
    <w:next w:val="1"/>
    <w:autoRedefine/>
    <w:semiHidden/>
    <w:qFormat/>
    <w:uiPriority w:val="0"/>
    <w:pPr>
      <w:ind w:left="1200"/>
    </w:pPr>
  </w:style>
  <w:style w:type="paragraph" w:styleId="37">
    <w:name w:val="toc 7"/>
    <w:basedOn w:val="1"/>
    <w:next w:val="1"/>
    <w:autoRedefine/>
    <w:semiHidden/>
    <w:uiPriority w:val="0"/>
    <w:pPr>
      <w:ind w:left="1440"/>
    </w:pPr>
  </w:style>
  <w:style w:type="paragraph" w:styleId="38">
    <w:name w:val="toc 8"/>
    <w:basedOn w:val="1"/>
    <w:next w:val="1"/>
    <w:autoRedefine/>
    <w:semiHidden/>
    <w:uiPriority w:val="0"/>
    <w:pPr>
      <w:ind w:left="1680"/>
    </w:pPr>
  </w:style>
  <w:style w:type="paragraph" w:styleId="39">
    <w:name w:val="toc 9"/>
    <w:basedOn w:val="1"/>
    <w:next w:val="1"/>
    <w:autoRedefine/>
    <w:semiHidden/>
    <w:qFormat/>
    <w:uiPriority w:val="0"/>
    <w:pPr>
      <w:ind w:left="1920"/>
    </w:pPr>
  </w:style>
  <w:style w:type="character" w:customStyle="1" w:styleId="40">
    <w:name w:val="EmailStyle191"/>
    <w:basedOn w:val="11"/>
    <w:semiHidden/>
    <w:uiPriority w:val="0"/>
    <w:rPr>
      <w:rFonts w:ascii="Arial" w:hAnsi="Arial" w:cs="Arial"/>
      <w:color w:val="auto"/>
      <w:sz w:val="20"/>
      <w:szCs w:val="20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Header Char"/>
    <w:basedOn w:val="11"/>
    <w:link w:val="25"/>
    <w:qFormat/>
    <w:uiPriority w:val="0"/>
    <w:rPr>
      <w:rFonts w:ascii="Verdana" w:hAnsi="Verdana"/>
      <w:b/>
      <w:bCs/>
      <w:sz w:val="12"/>
      <w:szCs w:val="24"/>
      <w:lang w:eastAsia="en-US"/>
    </w:rPr>
  </w:style>
  <w:style w:type="character" w:customStyle="1" w:styleId="43">
    <w:name w:val="Heading 1 Char"/>
    <w:basedOn w:val="11"/>
    <w:link w:val="2"/>
    <w:qFormat/>
    <w:uiPriority w:val="0"/>
    <w:rPr>
      <w:rFonts w:ascii="Verdana" w:hAnsi="Verdana"/>
      <w:b/>
      <w:bCs/>
      <w:szCs w:val="24"/>
      <w:lang w:eastAsia="en-US"/>
    </w:rPr>
  </w:style>
  <w:style w:type="character" w:customStyle="1" w:styleId="44">
    <w:name w:val="Body Text 2 Char"/>
    <w:basedOn w:val="11"/>
    <w:link w:val="15"/>
    <w:qFormat/>
    <w:uiPriority w:val="0"/>
    <w:rPr>
      <w:rFonts w:ascii="Verdana" w:hAnsi="Verdana"/>
      <w:sz w:val="10"/>
      <w:szCs w:val="24"/>
      <w:lang w:eastAsia="en-US"/>
    </w:rPr>
  </w:style>
  <w:style w:type="character" w:customStyle="1" w:styleId="45">
    <w:name w:val="Body Text Indent 2 Char"/>
    <w:basedOn w:val="11"/>
    <w:link w:val="18"/>
    <w:qFormat/>
    <w:uiPriority w:val="0"/>
    <w:rPr>
      <w:sz w:val="24"/>
      <w:szCs w:val="24"/>
      <w:lang w:eastAsia="en-US"/>
    </w:rPr>
  </w:style>
  <w:style w:type="character" w:customStyle="1" w:styleId="46">
    <w:name w:val="Body Text Char"/>
    <w:basedOn w:val="11"/>
    <w:link w:val="14"/>
    <w:qFormat/>
    <w:uiPriority w:val="0"/>
    <w:rPr>
      <w:rFonts w:ascii="Verdana" w:hAnsi="Verdana"/>
      <w:sz w:val="10"/>
      <w:szCs w:val="24"/>
      <w:lang w:eastAsia="en-US"/>
    </w:rPr>
  </w:style>
  <w:style w:type="character" w:customStyle="1" w:styleId="47">
    <w:name w:val="Mention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48">
    <w:name w:val="Comment Text Char"/>
    <w:basedOn w:val="11"/>
    <w:link w:val="20"/>
    <w:semiHidden/>
    <w:qFormat/>
    <w:uiPriority w:val="0"/>
    <w:rPr>
      <w:lang w:eastAsia="en-US"/>
    </w:rPr>
  </w:style>
  <w:style w:type="character" w:customStyle="1" w:styleId="49">
    <w:name w:val="Comment Subject Char"/>
    <w:basedOn w:val="48"/>
    <w:link w:val="21"/>
    <w:semiHidden/>
    <w:qFormat/>
    <w:uiPriority w:val="0"/>
    <w:rPr>
      <w:b/>
      <w:bCs/>
      <w:lang w:eastAsia="en-US"/>
    </w:rPr>
  </w:style>
  <w:style w:type="paragraph" w:customStyle="1" w:styleId="50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AU" w:eastAsia="en-US" w:bidi="ar-SA"/>
    </w:rPr>
  </w:style>
  <w:style w:type="character" w:styleId="51">
    <w:name w:val="Placeholder Text"/>
    <w:basedOn w:val="11"/>
    <w:semiHidden/>
    <w:qFormat/>
    <w:uiPriority w:val="99"/>
    <w:rPr>
      <w:color w:val="808080"/>
    </w:rPr>
  </w:style>
  <w:style w:type="character" w:customStyle="1" w:styleId="52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53">
    <w:name w:val="Heading 2 Char"/>
    <w:basedOn w:val="11"/>
    <w:link w:val="3"/>
    <w:uiPriority w:val="0"/>
    <w:rPr>
      <w:rFonts w:ascii="Verdana" w:hAnsi="Verdana"/>
      <w:b/>
      <w:bCs/>
      <w:sz w:val="12"/>
      <w:szCs w:val="24"/>
      <w:lang w:eastAsia="en-US"/>
    </w:rPr>
  </w:style>
  <w:style w:type="character" w:customStyle="1" w:styleId="54">
    <w:name w:val="Heading 9 Char"/>
    <w:basedOn w:val="11"/>
    <w:link w:val="10"/>
    <w:qFormat/>
    <w:uiPriority w:val="0"/>
    <w:rPr>
      <w:rFonts w:ascii="Dax-Regular" w:hAnsi="Dax-Regular"/>
      <w:sz w:val="14"/>
      <w:szCs w:val="24"/>
      <w:u w:val="single"/>
      <w:lang w:eastAsia="en-US"/>
    </w:rPr>
  </w:style>
  <w:style w:type="character" w:customStyle="1" w:styleId="55">
    <w:name w:val="Footer Char"/>
    <w:basedOn w:val="11"/>
    <w:link w:val="24"/>
    <w:qFormat/>
    <w:uiPriority w:val="0"/>
    <w:rPr>
      <w:sz w:val="24"/>
      <w:szCs w:val="24"/>
      <w:lang w:eastAsia="en-US"/>
    </w:rPr>
  </w:style>
  <w:style w:type="paragraph" w:customStyle="1" w:styleId="56">
    <w:name w:val="Default"/>
    <w:qFormat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AU" w:eastAsia="en-AU" w:bidi="ar-SA"/>
    </w:rPr>
  </w:style>
  <w:style w:type="table" w:customStyle="1" w:styleId="57">
    <w:name w:val="TableGrid"/>
    <w:qFormat/>
    <w:uiPriority w:val="0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8">
    <w:name w:val="TOC Heading"/>
    <w:basedOn w:val="2"/>
    <w:next w:val="1"/>
    <w:unhideWhenUsed/>
    <w:qFormat/>
    <w:uiPriority w:val="39"/>
    <w:pPr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/>
    </w:rPr>
  </w:style>
  <w:style w:type="paragraph" w:customStyle="1" w:styleId="59">
    <w:name w:val="Normal1"/>
    <w:basedOn w:val="1"/>
    <w:qFormat/>
    <w:uiPriority w:val="0"/>
    <w:pPr>
      <w:spacing w:before="60" w:after="60" w:line="260" w:lineRule="exact"/>
    </w:pPr>
    <w:rPr>
      <w:rFonts w:ascii="Tahoma" w:hAnsi="Tahoma" w:eastAsia="Tahoma" w:cs="Tahoma"/>
      <w:bCs/>
      <w:color w:val="000000"/>
      <w:sz w:val="22"/>
      <w:szCs w:val="21"/>
      <w:lang w:val="en-GB"/>
    </w:rPr>
  </w:style>
  <w:style w:type="paragraph" w:customStyle="1" w:styleId="60">
    <w:name w:val="Normal5"/>
    <w:basedOn w:val="1"/>
    <w:uiPriority w:val="0"/>
    <w:rPr>
      <w:rFonts w:ascii="Tahoma" w:hAnsi="Tahoma" w:eastAsia="Tahoma" w:cs="Tahoma"/>
      <w:b/>
      <w:bCs/>
      <w:color w:val="000000"/>
      <w:sz w:val="22"/>
      <w:szCs w:val="21"/>
      <w:lang w:val="en-GB"/>
    </w:rPr>
  </w:style>
  <w:style w:type="paragraph" w:customStyle="1" w:styleId="61">
    <w:name w:val="TableText"/>
    <w:basedOn w:val="1"/>
    <w:qFormat/>
    <w:uiPriority w:val="5"/>
    <w:pPr>
      <w:spacing w:before="60" w:after="60" w:line="259" w:lineRule="auto"/>
    </w:pPr>
    <w:rPr>
      <w:rFonts w:asciiTheme="minorHAnsi" w:hAnsiTheme="minorHAnsi" w:eastAsiaTheme="minorHAnsi" w:cstheme="minorBidi"/>
      <w:sz w:val="20"/>
      <w:szCs w:val="22"/>
    </w:rPr>
  </w:style>
  <w:style w:type="paragraph" w:customStyle="1" w:styleId="62">
    <w:name w:val="Numbered Heading 1.1"/>
    <w:basedOn w:val="3"/>
    <w:link w:val="64"/>
    <w:qFormat/>
    <w:uiPriority w:val="0"/>
    <w:pPr>
      <w:keepLines/>
      <w:tabs>
        <w:tab w:val="left" w:pos="1440"/>
      </w:tabs>
      <w:spacing w:before="120" w:after="120" w:line="259" w:lineRule="auto"/>
      <w:ind w:left="720" w:hanging="720"/>
      <w:jc w:val="left"/>
    </w:pPr>
    <w:rPr>
      <w:rFonts w:ascii="Source Sans Pro" w:hAnsi="Source Sans Pro" w:eastAsiaTheme="minorHAnsi" w:cstheme="min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63">
    <w:name w:val="Numbered Heading 1.1.1"/>
    <w:basedOn w:val="4"/>
    <w:link w:val="65"/>
    <w:qFormat/>
    <w:uiPriority w:val="0"/>
    <w:pPr>
      <w:keepLines/>
      <w:tabs>
        <w:tab w:val="left" w:pos="2160"/>
      </w:tabs>
      <w:spacing w:before="120" w:after="60" w:line="259" w:lineRule="auto"/>
      <w:ind w:left="720" w:hanging="720"/>
    </w:pPr>
    <w:rPr>
      <w:rFonts w:ascii="Source Sans Pro" w:hAnsi="Source Sans Pro" w:eastAsiaTheme="minorHAnsi" w:cstheme="minorBidi"/>
      <w:color w:val="10253F" w:themeColor="text2" w:themeShade="80"/>
      <w:sz w:val="22"/>
      <w:szCs w:val="22"/>
    </w:rPr>
  </w:style>
  <w:style w:type="character" w:customStyle="1" w:styleId="64">
    <w:name w:val="Numbered Heading 1.1 Char"/>
    <w:basedOn w:val="53"/>
    <w:link w:val="62"/>
    <w:qFormat/>
    <w:uiPriority w:val="0"/>
    <w:rPr>
      <w:rFonts w:ascii="Source Sans Pro" w:hAnsi="Source Sans Pro" w:eastAsiaTheme="minorHAnsi" w:cstheme="minorBidi"/>
      <w:color w:val="4F81BD" w:themeColor="accent1"/>
      <w:sz w:val="28"/>
      <w:szCs w:val="28"/>
      <w:lang w:eastAsia="en-US"/>
      <w14:textFill>
        <w14:solidFill>
          <w14:schemeClr w14:val="accent1"/>
        </w14:solidFill>
      </w14:textFill>
    </w:rPr>
  </w:style>
  <w:style w:type="character" w:customStyle="1" w:styleId="65">
    <w:name w:val="Numbered Heading 1.1.1 Char"/>
    <w:basedOn w:val="11"/>
    <w:link w:val="63"/>
    <w:qFormat/>
    <w:uiPriority w:val="0"/>
    <w:rPr>
      <w:rFonts w:ascii="Source Sans Pro" w:hAnsi="Source Sans Pro" w:eastAsiaTheme="minorHAnsi" w:cstheme="minorBidi"/>
      <w:b/>
      <w:bCs/>
      <w:color w:val="10253F" w:themeColor="text2" w:themeShade="80"/>
      <w:sz w:val="22"/>
      <w:szCs w:val="22"/>
      <w:lang w:eastAsia="en-US"/>
    </w:rPr>
  </w:style>
  <w:style w:type="paragraph" w:styleId="66">
    <w:name w:val="No Spacing"/>
    <w:link w:val="67"/>
    <w:qFormat/>
    <w:uiPriority w:val="1"/>
    <w:rPr>
      <w:rFonts w:ascii="Source Sans Pro" w:hAnsi="Source Sans Pro" w:eastAsiaTheme="minorHAnsi" w:cstheme="minorBidi"/>
      <w:szCs w:val="22"/>
      <w:lang w:val="en-AU" w:eastAsia="en-US" w:bidi="ar-SA"/>
    </w:rPr>
  </w:style>
  <w:style w:type="character" w:customStyle="1" w:styleId="67">
    <w:name w:val="No Spacing Char"/>
    <w:basedOn w:val="11"/>
    <w:link w:val="66"/>
    <w:qFormat/>
    <w:locked/>
    <w:uiPriority w:val="1"/>
    <w:rPr>
      <w:rFonts w:ascii="Source Sans Pro" w:hAnsi="Source Sans Pro" w:eastAsiaTheme="minorHAnsi" w:cstheme="minorBidi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fi\Downloads\Stage%201%20Checklist%202025!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0658C155954F7EA3B587F15B3D0A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D10BC9-7F37-4492-B435-BEE10DA2903F}"/>
      </w:docPartPr>
      <w:docPartBody>
        <w:p w14:paraId="136B1FA0">
          <w:pPr>
            <w:pStyle w:val="5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D89A7F98E1784CB1B8E6662FE867BD4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20D539-45FD-4F67-B656-2850CA7DF8F0}"/>
      </w:docPartPr>
      <w:docPartBody>
        <w:p w14:paraId="1B442A63">
          <w:pPr>
            <w:pStyle w:val="6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DD7ECE45A4FA45D1B16C7DD048388F9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3B2D45-1767-4850-95CF-C08693451839}"/>
      </w:docPartPr>
      <w:docPartBody>
        <w:p w14:paraId="2A7CB685">
          <w:pPr>
            <w:pStyle w:val="7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547293038AA94B87B8FFF8E9409ED4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E3F20-BA11-46F5-B104-B3DA5C7B51BE}"/>
      </w:docPartPr>
      <w:docPartBody>
        <w:p w14:paraId="2298A44F">
          <w:pPr>
            <w:pStyle w:val="8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D2F013D777684EE4895C714B763834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DEDC9-A4A0-43F4-BCC6-F59935C085E3}"/>
      </w:docPartPr>
      <w:docPartBody>
        <w:p w14:paraId="76EF4858">
          <w:pPr>
            <w:pStyle w:val="9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03B85AD2119A494AB25C76C46399031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C945F8-86EB-4E3E-83A4-DF5EA3645D0A}"/>
      </w:docPartPr>
      <w:docPartBody>
        <w:p w14:paraId="2ACD2413">
          <w:pPr>
            <w:pStyle w:val="10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0FD2F88AF97C40339EDA1146EDCC8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9E475-3008-4B52-9C8C-7ED5CC54F702}"/>
      </w:docPartPr>
      <w:docPartBody>
        <w:p w14:paraId="437CD59B">
          <w:pPr>
            <w:pStyle w:val="11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C79EF8ECCEC34334A05D6A8DDB87536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79BEB0-3B15-4014-ACB1-9F2B735371B9}"/>
      </w:docPartPr>
      <w:docPartBody>
        <w:p w14:paraId="6512C6BB">
          <w:pPr>
            <w:pStyle w:val="12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9055E115EEE3424FB0B93A9F682E368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C91C8E-8795-436D-9582-DB51C19AC770}"/>
      </w:docPartPr>
      <w:docPartBody>
        <w:p w14:paraId="0A52E4D5">
          <w:pPr>
            <w:pStyle w:val="13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BC75094BC2F44A21B5A74A6B328D55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BB80ED-6D2E-4633-8147-4884FDFA2425}"/>
      </w:docPartPr>
      <w:docPartBody>
        <w:p w14:paraId="019575D9">
          <w:pPr>
            <w:pStyle w:val="14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E4C2927BA8904F8D812759E8766E70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8B0F75-6EB5-4412-9E79-EE0BFF8FDEDD}"/>
      </w:docPartPr>
      <w:docPartBody>
        <w:p w14:paraId="0BC60563">
          <w:pPr>
            <w:pStyle w:val="15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1CAF1A1568F94529901CA4A112A6D6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44136E-D8A1-443D-8D55-A6F23E784C0A}"/>
      </w:docPartPr>
      <w:docPartBody>
        <w:p w14:paraId="69C74A78">
          <w:pPr>
            <w:pStyle w:val="16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4C0B9696459F4128A17D84A579F7DBC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A67F6D-EFE3-4168-8E62-DD50E6EFD43A}"/>
      </w:docPartPr>
      <w:docPartBody>
        <w:p w14:paraId="08C04C03">
          <w:pPr>
            <w:pStyle w:val="17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C0DFE1A1F03846EAB5485BDDE6445A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9ECC7B-87BD-4013-87A0-05E71720EA1D}"/>
      </w:docPartPr>
      <w:docPartBody>
        <w:p w14:paraId="7E51EDD5">
          <w:pPr>
            <w:pStyle w:val="18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D55FDEA424BB431195C642B7A9E7ECA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58C4F3-9975-45F3-A0FB-F5349BEC2115}"/>
      </w:docPartPr>
      <w:docPartBody>
        <w:p w14:paraId="56982B57">
          <w:pPr>
            <w:pStyle w:val="19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556A3FEFB94C485DAC2964ACA320B71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605B54-2C3B-4A22-8885-77AFAC5C67A6}"/>
      </w:docPartPr>
      <w:docPartBody>
        <w:p w14:paraId="63ED9B9F">
          <w:pPr>
            <w:pStyle w:val="20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6661BB50274E43BD9F0408021FB1433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EFD21E-0E81-48DC-8921-B8FCFC15FB95}"/>
      </w:docPartPr>
      <w:docPartBody>
        <w:p w14:paraId="0B7115CA">
          <w:pPr>
            <w:pStyle w:val="21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A72F02154E0843AF8A1BA0A705B7226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0917FE-69E6-4F67-B1C4-29A199C5D5C7}"/>
      </w:docPartPr>
      <w:docPartBody>
        <w:p w14:paraId="4325115F">
          <w:pPr>
            <w:pStyle w:val="22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D6593F10974847498F1BD77EC0308FE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4A4DF5-8A60-4B89-A1C7-3EC23AF9DBD8}"/>
      </w:docPartPr>
      <w:docPartBody>
        <w:p w14:paraId="6CE361E7">
          <w:pPr>
            <w:pStyle w:val="23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2AE3C3DA895E4DBA8EFA53E9FF65C0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2ECF5-6B86-4190-A19B-C707ADAB72BE}"/>
      </w:docPartPr>
      <w:docPartBody>
        <w:p w14:paraId="245798D4">
          <w:pPr>
            <w:pStyle w:val="24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834C67EDEC9E46DB9631E3246A7695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94F497-D7B9-4A3C-B3B5-DE15EC78E760}"/>
      </w:docPartPr>
      <w:docPartBody>
        <w:p w14:paraId="5907E4AA">
          <w:pPr>
            <w:pStyle w:val="25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91D6D5BABB5A424AB2CDABD93F292A1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C4B5A5-9852-4E58-BD13-C1A5669E44D9}"/>
      </w:docPartPr>
      <w:docPartBody>
        <w:p w14:paraId="3F5DF044">
          <w:pPr>
            <w:pStyle w:val="26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6E244EAEC4C54E43BBC29A2C27D55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D1963-6392-4542-80B5-F7C0CB33EB14}"/>
      </w:docPartPr>
      <w:docPartBody>
        <w:p w14:paraId="3C7425D6">
          <w:pPr>
            <w:pStyle w:val="27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E6834D321855459BB4014E984DB7456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191398-FB05-4235-97B6-521F4235861A}"/>
      </w:docPartPr>
      <w:docPartBody>
        <w:p w14:paraId="4155E4B7">
          <w:pPr>
            <w:pStyle w:val="28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0D8EBB8B16E740B49E05AEF721D7E56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D6A696-6E12-4072-B6C2-4D126E1CB836}"/>
      </w:docPartPr>
      <w:docPartBody>
        <w:p w14:paraId="0F0B7080">
          <w:pPr>
            <w:pStyle w:val="29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367C903B11E341EC86CB0E2789D3D50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5AAC8E-F72D-41B8-A01B-E7A59782F5A4}"/>
      </w:docPartPr>
      <w:docPartBody>
        <w:p w14:paraId="30A691A3">
          <w:pPr>
            <w:pStyle w:val="30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9E0F2B0231884471B33A8318A06F9D0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55F01-9A6B-46FD-B737-A7482751F7A9}"/>
      </w:docPartPr>
      <w:docPartBody>
        <w:p w14:paraId="16417788">
          <w:pPr>
            <w:pStyle w:val="31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ED1B5078903241248FBB52263DACE04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7FA8E5-F09E-41A3-892B-6EEAECB59E84}"/>
      </w:docPartPr>
      <w:docPartBody>
        <w:p w14:paraId="7DBA335C">
          <w:pPr>
            <w:pStyle w:val="32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5264BF485FD6460AA840C37810962EF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E3A6BD-9877-4608-B839-C13A5E0E88BD}"/>
      </w:docPartPr>
      <w:docPartBody>
        <w:p w14:paraId="36944A05">
          <w:pPr>
            <w:pStyle w:val="33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EE53632CA82C432CB694276959EBE18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B30011-2770-4F17-9FED-6F56CFEA27E8}"/>
      </w:docPartPr>
      <w:docPartBody>
        <w:p w14:paraId="3D608256">
          <w:pPr>
            <w:pStyle w:val="34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7C8D338171CD4B428C2C6C82279A97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AC78BF-7899-4DB3-9D58-A1F55ECE57A3}"/>
      </w:docPartPr>
      <w:docPartBody>
        <w:p w14:paraId="47AF1CAA">
          <w:pPr>
            <w:pStyle w:val="35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5A87085A1C7B4532B27B2B785F404DE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D6B940-2EDC-4628-A54A-6A7101795CBA}"/>
      </w:docPartPr>
      <w:docPartBody>
        <w:p w14:paraId="4A9499A9">
          <w:pPr>
            <w:pStyle w:val="36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B32AF4AC02D846C3AD5628C2B10A249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6CC373-A627-4C93-A95D-3ED2FAFA1CD7}"/>
      </w:docPartPr>
      <w:docPartBody>
        <w:p w14:paraId="7D9C33C5">
          <w:pPr>
            <w:pStyle w:val="37"/>
          </w:pPr>
          <w:r>
            <w:rPr>
              <w:rStyle w:val="4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79"/>
    <w:rsid w:val="00083779"/>
    <w:rsid w:val="00C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B0658C155954F7EA3B587F15B3D0A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6">
    <w:name w:val="D89A7F98E1784CB1B8E6662FE867BD4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7">
    <w:name w:val="DD7ECE45A4FA45D1B16C7DD048388F9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8">
    <w:name w:val="547293038AA94B87B8FFF8E9409ED473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9">
    <w:name w:val="D2F013D777684EE4895C714B763834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0">
    <w:name w:val="03B85AD2119A494AB25C76C46399031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1">
    <w:name w:val="0FD2F88AF97C40339EDA1146EDCC84E9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2">
    <w:name w:val="C79EF8ECCEC34334A05D6A8DDB8753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3">
    <w:name w:val="9055E115EEE3424FB0B93A9F682E368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4">
    <w:name w:val="BC75094BC2F44A21B5A74A6B328D55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5">
    <w:name w:val="E4C2927BA8904F8D812759E8766E70E5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6">
    <w:name w:val="1CAF1A1568F94529901CA4A112A6D639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7">
    <w:name w:val="4C0B9696459F4128A17D84A579F7DBC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8">
    <w:name w:val="C0DFE1A1F03846EAB5485BDDE6445A1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19">
    <w:name w:val="D55FDEA424BB431195C642B7A9E7ECA5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0">
    <w:name w:val="556A3FEFB94C485DAC2964ACA320B71C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1">
    <w:name w:val="6661BB50274E43BD9F0408021FB14334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2">
    <w:name w:val="A72F02154E0843AF8A1BA0A705B72263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3">
    <w:name w:val="D6593F10974847498F1BD77EC0308FE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4">
    <w:name w:val="2AE3C3DA895E4DBA8EFA53E9FF65C09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5">
    <w:name w:val="834C67EDEC9E46DB9631E3246A7695A6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6">
    <w:name w:val="91D6D5BABB5A424AB2CDABD93F292A1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7">
    <w:name w:val="6E244EAEC4C54E43BBC29A2C27D55CCE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8">
    <w:name w:val="E6834D321855459BB4014E984DB74567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29">
    <w:name w:val="0D8EBB8B16E740B49E05AEF721D7E563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0">
    <w:name w:val="367C903B11E341EC86CB0E2789D3D503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1">
    <w:name w:val="9E0F2B0231884471B33A8318A06F9D0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2">
    <w:name w:val="ED1B5078903241248FBB52263DACE04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3">
    <w:name w:val="5264BF485FD6460AA840C37810962E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4">
    <w:name w:val="EE53632CA82C432CB694276959EBE18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5">
    <w:name w:val="7C8D338171CD4B428C2C6C82279A9726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6">
    <w:name w:val="5A87085A1C7B4532B27B2B785F404DE2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  <w:style w:type="paragraph" w:customStyle="1" w:styleId="37">
    <w:name w:val="B32AF4AC02D846C3AD5628C2B10A249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en-AU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C97196C2F834691F122BC5E1B0FD2" ma:contentTypeVersion="17" ma:contentTypeDescription="Create a new document." ma:contentTypeScope="" ma:versionID="065b63b5c022607b8c368157b3a87832">
  <xsd:schema xmlns:xsd="http://www.w3.org/2001/XMLSchema" xmlns:xs="http://www.w3.org/2001/XMLSchema" xmlns:p="http://schemas.microsoft.com/office/2006/metadata/properties" xmlns:ns2="cf729ded-dbe9-4260-b3ad-53ca089ed29c" xmlns:ns3="c6d0b4dc-3fb9-42e1-954c-d01d240ec85f" targetNamespace="http://schemas.microsoft.com/office/2006/metadata/properties" ma:root="true" ma:fieldsID="f64d8f9962549674b6b36af06d19b3d7" ns2:_="" ns3:_="">
    <xsd:import namespace="cf729ded-dbe9-4260-b3ad-53ca089ed29c"/>
    <xsd:import namespace="c6d0b4dc-3fb9-42e1-954c-d01d240ec8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29ded-dbe9-4260-b3ad-53ca089ed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31fcac6-c3a6-4652-a9e8-73fab8a6e9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0b4dc-3fb9-42e1-954c-d01d240ec85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d9724cb-5664-4153-bf56-ea69d4264454}" ma:internalName="TaxCatchAll" ma:showField="CatchAllData" ma:web="c6d0b4dc-3fb9-42e1-954c-d01d240ec8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d0b4dc-3fb9-42e1-954c-d01d240ec85f" xsi:nil="true"/>
    <lcf76f155ced4ddcb4097134ff3c332f xmlns="cf729ded-dbe9-4260-b3ad-53ca089ed29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AE8E5-CA2B-49F4-9E5B-034F3B5B2403}">
  <ds:schemaRefs/>
</ds:datastoreItem>
</file>

<file path=customXml/itemProps2.xml><?xml version="1.0" encoding="utf-8"?>
<ds:datastoreItem xmlns:ds="http://schemas.openxmlformats.org/officeDocument/2006/customXml" ds:itemID="{EB472196-2968-4155-BB6B-70A9D27D69B0}">
  <ds:schemaRefs/>
</ds:datastoreItem>
</file>

<file path=customXml/itemProps3.xml><?xml version="1.0" encoding="utf-8"?>
<ds:datastoreItem xmlns:ds="http://schemas.openxmlformats.org/officeDocument/2006/customXml" ds:itemID="{67DE786B-C0E8-48FC-8A20-DF80998220BF}">
  <ds:schemaRefs/>
</ds:datastoreItem>
</file>

<file path=customXml/itemProps4.xml><?xml version="1.0" encoding="utf-8"?>
<ds:datastoreItem xmlns:ds="http://schemas.openxmlformats.org/officeDocument/2006/customXml" ds:itemID="{64CE4F97-D147-47C7-B16F-5AD62E12BF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 1 Checklist 2025!.dotx</Template>
  <Manager>M. Hollebrandse</Manager>
  <Pages>1</Pages>
  <Words>35</Words>
  <Characters>196</Characters>
  <Lines>44</Lines>
  <Paragraphs>12</Paragraphs>
  <TotalTime>0</TotalTime>
  <ScaleCrop>false</ScaleCrop>
  <LinksUpToDate>false</LinksUpToDate>
  <CharactersWithSpaces>237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3 A</cp:category>
  <dcterms:created xsi:type="dcterms:W3CDTF">2025-09-15T09:31:00Z</dcterms:created>
  <dc:creator>Areeha Zainab 4225-FBAS/BSSE/F</dc:creator>
  <cp:lastModifiedBy>Areeha Zainab 4225-FBAS/BSSE/F</cp:lastModifiedBy>
  <dcterms:modified xsi:type="dcterms:W3CDTF">2025-09-15T09:32:46Z</dcterms:modified>
  <dc:subject>2.0</dc:subject>
  <dc:title>Audit Report-Stage 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2b19eff1-5a1c-4158-97bf-1539c6928e5e</vt:lpwstr>
  </property>
  <property fmtid="{D5CDD505-2E9C-101B-9397-08002B2CF9AE}" pid="3" name="MediaServiceImageTags">
    <vt:lpwstr/>
  </property>
  <property fmtid="{D5CDD505-2E9C-101B-9397-08002B2CF9AE}" pid="4" name="ContentTypeId">
    <vt:lpwstr>0x010100B93C97196C2F834691F122BC5E1B0FD2</vt:lpwstr>
  </property>
  <property fmtid="{D5CDD505-2E9C-101B-9397-08002B2CF9AE}" pid="5" name="ICV">
    <vt:lpwstr>E195EB648B9445ECA55DC0C4BFA5EC0A_11</vt:lpwstr>
  </property>
  <property fmtid="{D5CDD505-2E9C-101B-9397-08002B2CF9AE}" pid="6" name="KSOProductBuildVer">
    <vt:lpwstr>1033-12.2.0.22549</vt:lpwstr>
  </property>
</Properties>
</file>